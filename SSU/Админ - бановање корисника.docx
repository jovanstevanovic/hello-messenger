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771B8F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771B8F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placeholder>
                            <w:docPart w:val="ABBEC2B0296E4203BDA62FF1DA41FA5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</w:t>
                          </w:r>
                          <w:proofErr w:type="spellEnd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 xml:space="preserve">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771B8F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placeholder>
                            <w:docPart w:val="93CECB6BE1E943D8B5DE1319E73D5F1C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i/>
                            </w:rPr>
                            <w:t>Тим: Брже, боље, јефтиније</w:t>
                          </w:r>
                        </w:sdtContent>
                      </w:sdt>
                    </w:p>
                    <w:p w:rsidR="00836BA2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  <w:p w:rsidR="00836BA2" w:rsidRPr="00BD7254" w:rsidRDefault="00771B8F" w:rsidP="00836BA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285242524"/>
                          <w:placeholder>
                            <w:docPart w:val="80FCE08A58F94089A0C24A09E6104F4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36BA2">
                            <w:rPr>
                              <w:b/>
                              <w:sz w:val="32"/>
                              <w:szCs w:val="32"/>
                            </w:rPr>
                            <w:t xml:space="preserve">Случај: </w:t>
                          </w:r>
                          <w:r w:rsidR="00104674">
                            <w:rPr>
                              <w:b/>
                              <w:sz w:val="32"/>
                              <w:szCs w:val="32"/>
                            </w:rPr>
                            <w:t>бановање корисника</w:t>
                          </w:r>
                        </w:sdtContent>
                      </w:sdt>
                    </w:p>
                    <w:p w:rsidR="00836BA2" w:rsidRPr="00BD7254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r w:rsidRPr="006B0DA4">
                        <w:rPr>
                          <w:b/>
                        </w:rPr>
                        <w:t>Београд</w:t>
                      </w:r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771B8F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Аутор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04.03.2018.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A254B6" w:rsidRDefault="00BD7254" w:rsidP="00A254B6">
                <w:pPr>
                  <w:jc w:val="center"/>
                </w:pPr>
                <w:r w:rsidRPr="00A254B6">
                  <w:t>Павловић Никола</w:t>
                </w:r>
              </w:p>
            </w:tc>
            <w:bookmarkStart w:id="0" w:name="_GoBack"/>
            <w:bookmarkEnd w:id="0"/>
          </w:tr>
          <w:tr w:rsidR="00BD7254" w:rsidRPr="00687588" w:rsidTr="00BD7254">
            <w:tc>
              <w:tcPr>
                <w:tcW w:w="2214" w:type="dxa"/>
              </w:tcPr>
              <w:p w:rsidR="00BD7254" w:rsidRPr="00A254B6" w:rsidRDefault="00A254B6" w:rsidP="00A254B6">
                <w:pPr>
                  <w:jc w:val="center"/>
                  <w:rPr>
                    <w:lang w:val="en-US"/>
                  </w:rPr>
                </w:pPr>
                <w:r>
                  <w:t>25</w:t>
                </w:r>
                <w:r>
                  <w:rPr>
                    <w:lang w:val="en-US"/>
                  </w:rPr>
                  <w:t>.04.2018.</w:t>
                </w:r>
              </w:p>
            </w:tc>
            <w:tc>
              <w:tcPr>
                <w:tcW w:w="2214" w:type="dxa"/>
              </w:tcPr>
              <w:p w:rsidR="00BD7254" w:rsidRPr="00A254B6" w:rsidRDefault="00A254B6" w:rsidP="00A254B6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1.1</w:t>
                </w:r>
              </w:p>
            </w:tc>
            <w:tc>
              <w:tcPr>
                <w:tcW w:w="2214" w:type="dxa"/>
              </w:tcPr>
              <w:p w:rsidR="00BD7254" w:rsidRPr="00A254B6" w:rsidRDefault="00A254B6" w:rsidP="00A254B6">
                <w:pPr>
                  <w:jc w:val="center"/>
                </w:pPr>
                <w:r>
                  <w:t>Додат испис поруке у 7.1.2</w:t>
                </w:r>
              </w:p>
            </w:tc>
            <w:tc>
              <w:tcPr>
                <w:tcW w:w="2214" w:type="dxa"/>
              </w:tcPr>
              <w:p w:rsidR="00BD7254" w:rsidRPr="00687588" w:rsidRDefault="00A254B6" w:rsidP="00A254B6">
                <w:pPr>
                  <w:jc w:val="center"/>
                </w:pPr>
                <w:r>
                  <w:t xml:space="preserve">Павловић </w:t>
                </w:r>
                <w:r w:rsidR="00A76D57">
                  <w:t>Н</w:t>
                </w:r>
                <w:r>
                  <w:t>икола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  <w:rPr>
                  <w:lang w:val="sr-Cyrl-RS"/>
                </w:rPr>
              </w:pPr>
              <w:r w:rsidRPr="00687588">
                <w:rPr>
                  <w:lang w:val="sr-Cyrl-RS"/>
                </w:rPr>
                <w:t>Садржај</w:t>
              </w:r>
            </w:p>
            <w:p w:rsidR="000F74F1" w:rsidRDefault="00D121CF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r w:rsidRPr="00687588">
                <w:fldChar w:fldCharType="begin"/>
              </w:r>
              <w:r w:rsidRPr="00687588">
                <w:instrText xml:space="preserve"> TOC \o "1-3" \h \z \u </w:instrText>
              </w:r>
              <w:r w:rsidRPr="00687588">
                <w:fldChar w:fldCharType="separate"/>
              </w:r>
              <w:hyperlink w:anchor="_Toc508968857" w:history="1">
                <w:r w:rsidR="000F74F1" w:rsidRPr="00E913F3">
                  <w:rPr>
                    <w:rStyle w:val="Hyperlink"/>
                    <w:noProof/>
                  </w:rPr>
                  <w:t>1</w:t>
                </w:r>
                <w:r w:rsidR="000F74F1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0F74F1" w:rsidRPr="00E913F3">
                  <w:rPr>
                    <w:rStyle w:val="Hyperlink"/>
                    <w:noProof/>
                  </w:rPr>
                  <w:t>Увод</w:t>
                </w:r>
                <w:r w:rsidR="000F74F1">
                  <w:rPr>
                    <w:noProof/>
                    <w:webHidden/>
                  </w:rPr>
                  <w:tab/>
                </w:r>
                <w:r w:rsidR="000F74F1">
                  <w:rPr>
                    <w:noProof/>
                    <w:webHidden/>
                  </w:rPr>
                  <w:fldChar w:fldCharType="begin"/>
                </w:r>
                <w:r w:rsidR="000F74F1">
                  <w:rPr>
                    <w:noProof/>
                    <w:webHidden/>
                  </w:rPr>
                  <w:instrText xml:space="preserve"> PAGEREF _Toc508968857 \h </w:instrText>
                </w:r>
                <w:r w:rsidR="000F74F1">
                  <w:rPr>
                    <w:noProof/>
                    <w:webHidden/>
                  </w:rPr>
                </w:r>
                <w:r w:rsidR="000F74F1">
                  <w:rPr>
                    <w:noProof/>
                    <w:webHidden/>
                  </w:rPr>
                  <w:fldChar w:fldCharType="separate"/>
                </w:r>
                <w:r w:rsidR="000F74F1">
                  <w:rPr>
                    <w:noProof/>
                    <w:webHidden/>
                  </w:rPr>
                  <w:t>3</w:t>
                </w:r>
                <w:r w:rsidR="000F74F1">
                  <w:rPr>
                    <w:noProof/>
                    <w:webHidden/>
                  </w:rPr>
                  <w:fldChar w:fldCharType="end"/>
                </w:r>
              </w:hyperlink>
            </w:p>
            <w:p w:rsidR="000F74F1" w:rsidRDefault="00771B8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8858" w:history="1">
                <w:r w:rsidR="000F74F1" w:rsidRPr="00E913F3">
                  <w:rPr>
                    <w:rStyle w:val="Hyperlink"/>
                    <w:noProof/>
                  </w:rPr>
                  <w:t>1.1</w:t>
                </w:r>
                <w:r w:rsidR="000F74F1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0F74F1" w:rsidRPr="00E913F3">
                  <w:rPr>
                    <w:rStyle w:val="Hyperlink"/>
                    <w:noProof/>
                  </w:rPr>
                  <w:t>Резиме</w:t>
                </w:r>
                <w:r w:rsidR="000F74F1">
                  <w:rPr>
                    <w:noProof/>
                    <w:webHidden/>
                  </w:rPr>
                  <w:tab/>
                </w:r>
                <w:r w:rsidR="000F74F1">
                  <w:rPr>
                    <w:noProof/>
                    <w:webHidden/>
                  </w:rPr>
                  <w:fldChar w:fldCharType="begin"/>
                </w:r>
                <w:r w:rsidR="000F74F1">
                  <w:rPr>
                    <w:noProof/>
                    <w:webHidden/>
                  </w:rPr>
                  <w:instrText xml:space="preserve"> PAGEREF _Toc508968858 \h </w:instrText>
                </w:r>
                <w:r w:rsidR="000F74F1">
                  <w:rPr>
                    <w:noProof/>
                    <w:webHidden/>
                  </w:rPr>
                </w:r>
                <w:r w:rsidR="000F74F1">
                  <w:rPr>
                    <w:noProof/>
                    <w:webHidden/>
                  </w:rPr>
                  <w:fldChar w:fldCharType="separate"/>
                </w:r>
                <w:r w:rsidR="000F74F1">
                  <w:rPr>
                    <w:noProof/>
                    <w:webHidden/>
                  </w:rPr>
                  <w:t>3</w:t>
                </w:r>
                <w:r w:rsidR="000F74F1">
                  <w:rPr>
                    <w:noProof/>
                    <w:webHidden/>
                  </w:rPr>
                  <w:fldChar w:fldCharType="end"/>
                </w:r>
              </w:hyperlink>
            </w:p>
            <w:p w:rsidR="000F74F1" w:rsidRDefault="00771B8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8859" w:history="1">
                <w:r w:rsidR="000F74F1" w:rsidRPr="00E913F3">
                  <w:rPr>
                    <w:rStyle w:val="Hyperlink"/>
                    <w:noProof/>
                  </w:rPr>
                  <w:t>1.2</w:t>
                </w:r>
                <w:r w:rsidR="000F74F1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0F74F1" w:rsidRPr="00E913F3">
                  <w:rPr>
                    <w:rStyle w:val="Hyperlink"/>
                    <w:noProof/>
                  </w:rPr>
                  <w:t>Намена документа и циљне групе</w:t>
                </w:r>
                <w:r w:rsidR="000F74F1">
                  <w:rPr>
                    <w:noProof/>
                    <w:webHidden/>
                  </w:rPr>
                  <w:tab/>
                </w:r>
                <w:r w:rsidR="000F74F1">
                  <w:rPr>
                    <w:noProof/>
                    <w:webHidden/>
                  </w:rPr>
                  <w:fldChar w:fldCharType="begin"/>
                </w:r>
                <w:r w:rsidR="000F74F1">
                  <w:rPr>
                    <w:noProof/>
                    <w:webHidden/>
                  </w:rPr>
                  <w:instrText xml:space="preserve"> PAGEREF _Toc508968859 \h </w:instrText>
                </w:r>
                <w:r w:rsidR="000F74F1">
                  <w:rPr>
                    <w:noProof/>
                    <w:webHidden/>
                  </w:rPr>
                </w:r>
                <w:r w:rsidR="000F74F1">
                  <w:rPr>
                    <w:noProof/>
                    <w:webHidden/>
                  </w:rPr>
                  <w:fldChar w:fldCharType="separate"/>
                </w:r>
                <w:r w:rsidR="000F74F1">
                  <w:rPr>
                    <w:noProof/>
                    <w:webHidden/>
                  </w:rPr>
                  <w:t>3</w:t>
                </w:r>
                <w:r w:rsidR="000F74F1">
                  <w:rPr>
                    <w:noProof/>
                    <w:webHidden/>
                  </w:rPr>
                  <w:fldChar w:fldCharType="end"/>
                </w:r>
              </w:hyperlink>
            </w:p>
            <w:p w:rsidR="000F74F1" w:rsidRDefault="00771B8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8860" w:history="1">
                <w:r w:rsidR="000F74F1" w:rsidRPr="00E913F3">
                  <w:rPr>
                    <w:rStyle w:val="Hyperlink"/>
                    <w:noProof/>
                  </w:rPr>
                  <w:t>1.3</w:t>
                </w:r>
                <w:r w:rsidR="000F74F1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0F74F1" w:rsidRPr="00E913F3">
                  <w:rPr>
                    <w:rStyle w:val="Hyperlink"/>
                    <w:noProof/>
                  </w:rPr>
                  <w:t>Референце</w:t>
                </w:r>
                <w:r w:rsidR="000F74F1">
                  <w:rPr>
                    <w:noProof/>
                    <w:webHidden/>
                  </w:rPr>
                  <w:tab/>
                </w:r>
                <w:r w:rsidR="000F74F1">
                  <w:rPr>
                    <w:noProof/>
                    <w:webHidden/>
                  </w:rPr>
                  <w:fldChar w:fldCharType="begin"/>
                </w:r>
                <w:r w:rsidR="000F74F1">
                  <w:rPr>
                    <w:noProof/>
                    <w:webHidden/>
                  </w:rPr>
                  <w:instrText xml:space="preserve"> PAGEREF _Toc508968860 \h </w:instrText>
                </w:r>
                <w:r w:rsidR="000F74F1">
                  <w:rPr>
                    <w:noProof/>
                    <w:webHidden/>
                  </w:rPr>
                </w:r>
                <w:r w:rsidR="000F74F1">
                  <w:rPr>
                    <w:noProof/>
                    <w:webHidden/>
                  </w:rPr>
                  <w:fldChar w:fldCharType="separate"/>
                </w:r>
                <w:r w:rsidR="000F74F1">
                  <w:rPr>
                    <w:noProof/>
                    <w:webHidden/>
                  </w:rPr>
                  <w:t>3</w:t>
                </w:r>
                <w:r w:rsidR="000F74F1">
                  <w:rPr>
                    <w:noProof/>
                    <w:webHidden/>
                  </w:rPr>
                  <w:fldChar w:fldCharType="end"/>
                </w:r>
              </w:hyperlink>
            </w:p>
            <w:p w:rsidR="000F74F1" w:rsidRDefault="00771B8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8861" w:history="1">
                <w:r w:rsidR="000F74F1" w:rsidRPr="00E913F3">
                  <w:rPr>
                    <w:rStyle w:val="Hyperlink"/>
                    <w:noProof/>
                  </w:rPr>
                  <w:t>1.4</w:t>
                </w:r>
                <w:r w:rsidR="000F74F1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0F74F1" w:rsidRPr="00E913F3">
                  <w:rPr>
                    <w:rStyle w:val="Hyperlink"/>
                    <w:noProof/>
                  </w:rPr>
                  <w:t>Отворена питања</w:t>
                </w:r>
                <w:r w:rsidR="000F74F1">
                  <w:rPr>
                    <w:noProof/>
                    <w:webHidden/>
                  </w:rPr>
                  <w:tab/>
                </w:r>
                <w:r w:rsidR="000F74F1">
                  <w:rPr>
                    <w:noProof/>
                    <w:webHidden/>
                  </w:rPr>
                  <w:fldChar w:fldCharType="begin"/>
                </w:r>
                <w:r w:rsidR="000F74F1">
                  <w:rPr>
                    <w:noProof/>
                    <w:webHidden/>
                  </w:rPr>
                  <w:instrText xml:space="preserve"> PAGEREF _Toc508968861 \h </w:instrText>
                </w:r>
                <w:r w:rsidR="000F74F1">
                  <w:rPr>
                    <w:noProof/>
                    <w:webHidden/>
                  </w:rPr>
                </w:r>
                <w:r w:rsidR="000F74F1">
                  <w:rPr>
                    <w:noProof/>
                    <w:webHidden/>
                  </w:rPr>
                  <w:fldChar w:fldCharType="separate"/>
                </w:r>
                <w:r w:rsidR="000F74F1">
                  <w:rPr>
                    <w:noProof/>
                    <w:webHidden/>
                  </w:rPr>
                  <w:t>3</w:t>
                </w:r>
                <w:r w:rsidR="000F74F1">
                  <w:rPr>
                    <w:noProof/>
                    <w:webHidden/>
                  </w:rPr>
                  <w:fldChar w:fldCharType="end"/>
                </w:r>
              </w:hyperlink>
            </w:p>
            <w:p w:rsidR="000F74F1" w:rsidRDefault="00771B8F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8862" w:history="1">
                <w:r w:rsidR="000F74F1" w:rsidRPr="00E913F3">
                  <w:rPr>
                    <w:rStyle w:val="Hyperlink"/>
                    <w:noProof/>
                  </w:rPr>
                  <w:t>2</w:t>
                </w:r>
                <w:r w:rsidR="000F74F1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0F74F1" w:rsidRPr="00E913F3">
                  <w:rPr>
                    <w:rStyle w:val="Hyperlink"/>
                    <w:noProof/>
                  </w:rPr>
                  <w:t>Сценарио бановања корисника</w:t>
                </w:r>
                <w:r w:rsidR="000F74F1">
                  <w:rPr>
                    <w:noProof/>
                    <w:webHidden/>
                  </w:rPr>
                  <w:tab/>
                </w:r>
                <w:r w:rsidR="000F74F1">
                  <w:rPr>
                    <w:noProof/>
                    <w:webHidden/>
                  </w:rPr>
                  <w:fldChar w:fldCharType="begin"/>
                </w:r>
                <w:r w:rsidR="000F74F1">
                  <w:rPr>
                    <w:noProof/>
                    <w:webHidden/>
                  </w:rPr>
                  <w:instrText xml:space="preserve"> PAGEREF _Toc508968862 \h </w:instrText>
                </w:r>
                <w:r w:rsidR="000F74F1">
                  <w:rPr>
                    <w:noProof/>
                    <w:webHidden/>
                  </w:rPr>
                </w:r>
                <w:r w:rsidR="000F74F1">
                  <w:rPr>
                    <w:noProof/>
                    <w:webHidden/>
                  </w:rPr>
                  <w:fldChar w:fldCharType="separate"/>
                </w:r>
                <w:r w:rsidR="000F74F1">
                  <w:rPr>
                    <w:noProof/>
                    <w:webHidden/>
                  </w:rPr>
                  <w:t>3</w:t>
                </w:r>
                <w:r w:rsidR="000F74F1">
                  <w:rPr>
                    <w:noProof/>
                    <w:webHidden/>
                  </w:rPr>
                  <w:fldChar w:fldCharType="end"/>
                </w:r>
              </w:hyperlink>
            </w:p>
            <w:p w:rsidR="000F74F1" w:rsidRDefault="00771B8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8863" w:history="1">
                <w:r w:rsidR="000F74F1" w:rsidRPr="00E913F3">
                  <w:rPr>
                    <w:rStyle w:val="Hyperlink"/>
                    <w:noProof/>
                  </w:rPr>
                  <w:t>2.1</w:t>
                </w:r>
                <w:r w:rsidR="000F74F1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0F74F1" w:rsidRPr="00E913F3">
                  <w:rPr>
                    <w:rStyle w:val="Hyperlink"/>
                    <w:noProof/>
                  </w:rPr>
                  <w:t>Кратак опис</w:t>
                </w:r>
                <w:r w:rsidR="000F74F1">
                  <w:rPr>
                    <w:noProof/>
                    <w:webHidden/>
                  </w:rPr>
                  <w:tab/>
                </w:r>
                <w:r w:rsidR="000F74F1">
                  <w:rPr>
                    <w:noProof/>
                    <w:webHidden/>
                  </w:rPr>
                  <w:fldChar w:fldCharType="begin"/>
                </w:r>
                <w:r w:rsidR="000F74F1">
                  <w:rPr>
                    <w:noProof/>
                    <w:webHidden/>
                  </w:rPr>
                  <w:instrText xml:space="preserve"> PAGEREF _Toc508968863 \h </w:instrText>
                </w:r>
                <w:r w:rsidR="000F74F1">
                  <w:rPr>
                    <w:noProof/>
                    <w:webHidden/>
                  </w:rPr>
                </w:r>
                <w:r w:rsidR="000F74F1">
                  <w:rPr>
                    <w:noProof/>
                    <w:webHidden/>
                  </w:rPr>
                  <w:fldChar w:fldCharType="separate"/>
                </w:r>
                <w:r w:rsidR="000F74F1">
                  <w:rPr>
                    <w:noProof/>
                    <w:webHidden/>
                  </w:rPr>
                  <w:t>3</w:t>
                </w:r>
                <w:r w:rsidR="000F74F1">
                  <w:rPr>
                    <w:noProof/>
                    <w:webHidden/>
                  </w:rPr>
                  <w:fldChar w:fldCharType="end"/>
                </w:r>
              </w:hyperlink>
            </w:p>
            <w:p w:rsidR="000F74F1" w:rsidRDefault="00771B8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8864" w:history="1">
                <w:r w:rsidR="000F74F1" w:rsidRPr="00E913F3">
                  <w:rPr>
                    <w:rStyle w:val="Hyperlink"/>
                    <w:noProof/>
                  </w:rPr>
                  <w:t>2.2</w:t>
                </w:r>
                <w:r w:rsidR="000F74F1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0F74F1" w:rsidRPr="00E913F3">
                  <w:rPr>
                    <w:rStyle w:val="Hyperlink"/>
                    <w:noProof/>
                  </w:rPr>
                  <w:t>Главни ток догађаја</w:t>
                </w:r>
                <w:r w:rsidR="000F74F1">
                  <w:rPr>
                    <w:noProof/>
                    <w:webHidden/>
                  </w:rPr>
                  <w:tab/>
                </w:r>
                <w:r w:rsidR="000F74F1">
                  <w:rPr>
                    <w:noProof/>
                    <w:webHidden/>
                  </w:rPr>
                  <w:fldChar w:fldCharType="begin"/>
                </w:r>
                <w:r w:rsidR="000F74F1">
                  <w:rPr>
                    <w:noProof/>
                    <w:webHidden/>
                  </w:rPr>
                  <w:instrText xml:space="preserve"> PAGEREF _Toc508968864 \h </w:instrText>
                </w:r>
                <w:r w:rsidR="000F74F1">
                  <w:rPr>
                    <w:noProof/>
                    <w:webHidden/>
                  </w:rPr>
                </w:r>
                <w:r w:rsidR="000F74F1">
                  <w:rPr>
                    <w:noProof/>
                    <w:webHidden/>
                  </w:rPr>
                  <w:fldChar w:fldCharType="separate"/>
                </w:r>
                <w:r w:rsidR="000F74F1">
                  <w:rPr>
                    <w:noProof/>
                    <w:webHidden/>
                  </w:rPr>
                  <w:t>3</w:t>
                </w:r>
                <w:r w:rsidR="000F74F1">
                  <w:rPr>
                    <w:noProof/>
                    <w:webHidden/>
                  </w:rPr>
                  <w:fldChar w:fldCharType="end"/>
                </w:r>
              </w:hyperlink>
            </w:p>
            <w:p w:rsidR="000F74F1" w:rsidRDefault="00771B8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8865" w:history="1">
                <w:r w:rsidR="000F74F1" w:rsidRPr="00E913F3">
                  <w:rPr>
                    <w:rStyle w:val="Hyperlink"/>
                    <w:noProof/>
                  </w:rPr>
                  <w:t>2.3</w:t>
                </w:r>
                <w:r w:rsidR="000F74F1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0F74F1" w:rsidRPr="00E913F3">
                  <w:rPr>
                    <w:rStyle w:val="Hyperlink"/>
                    <w:noProof/>
                  </w:rPr>
                  <w:t>Остали токови</w:t>
                </w:r>
                <w:r w:rsidR="000F74F1">
                  <w:rPr>
                    <w:noProof/>
                    <w:webHidden/>
                  </w:rPr>
                  <w:tab/>
                </w:r>
                <w:r w:rsidR="000F74F1">
                  <w:rPr>
                    <w:noProof/>
                    <w:webHidden/>
                  </w:rPr>
                  <w:fldChar w:fldCharType="begin"/>
                </w:r>
                <w:r w:rsidR="000F74F1">
                  <w:rPr>
                    <w:noProof/>
                    <w:webHidden/>
                  </w:rPr>
                  <w:instrText xml:space="preserve"> PAGEREF _Toc508968865 \h </w:instrText>
                </w:r>
                <w:r w:rsidR="000F74F1">
                  <w:rPr>
                    <w:noProof/>
                    <w:webHidden/>
                  </w:rPr>
                </w:r>
                <w:r w:rsidR="000F74F1">
                  <w:rPr>
                    <w:noProof/>
                    <w:webHidden/>
                  </w:rPr>
                  <w:fldChar w:fldCharType="separate"/>
                </w:r>
                <w:r w:rsidR="000F74F1">
                  <w:rPr>
                    <w:noProof/>
                    <w:webHidden/>
                  </w:rPr>
                  <w:t>4</w:t>
                </w:r>
                <w:r w:rsidR="000F74F1">
                  <w:rPr>
                    <w:noProof/>
                    <w:webHidden/>
                  </w:rPr>
                  <w:fldChar w:fldCharType="end"/>
                </w:r>
              </w:hyperlink>
            </w:p>
            <w:p w:rsidR="000F74F1" w:rsidRDefault="00771B8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8866" w:history="1">
                <w:r w:rsidR="000F74F1" w:rsidRPr="00E913F3">
                  <w:rPr>
                    <w:rStyle w:val="Hyperlink"/>
                    <w:noProof/>
                  </w:rPr>
                  <w:t>2.4</w:t>
                </w:r>
                <w:r w:rsidR="000F74F1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0F74F1" w:rsidRPr="00E913F3">
                  <w:rPr>
                    <w:rStyle w:val="Hyperlink"/>
                    <w:noProof/>
                  </w:rPr>
                  <w:t>Посебни захтеви</w:t>
                </w:r>
                <w:r w:rsidR="000F74F1">
                  <w:rPr>
                    <w:noProof/>
                    <w:webHidden/>
                  </w:rPr>
                  <w:tab/>
                </w:r>
                <w:r w:rsidR="000F74F1">
                  <w:rPr>
                    <w:noProof/>
                    <w:webHidden/>
                  </w:rPr>
                  <w:fldChar w:fldCharType="begin"/>
                </w:r>
                <w:r w:rsidR="000F74F1">
                  <w:rPr>
                    <w:noProof/>
                    <w:webHidden/>
                  </w:rPr>
                  <w:instrText xml:space="preserve"> PAGEREF _Toc508968866 \h </w:instrText>
                </w:r>
                <w:r w:rsidR="000F74F1">
                  <w:rPr>
                    <w:noProof/>
                    <w:webHidden/>
                  </w:rPr>
                </w:r>
                <w:r w:rsidR="000F74F1">
                  <w:rPr>
                    <w:noProof/>
                    <w:webHidden/>
                  </w:rPr>
                  <w:fldChar w:fldCharType="separate"/>
                </w:r>
                <w:r w:rsidR="000F74F1">
                  <w:rPr>
                    <w:noProof/>
                    <w:webHidden/>
                  </w:rPr>
                  <w:t>4</w:t>
                </w:r>
                <w:r w:rsidR="000F74F1">
                  <w:rPr>
                    <w:noProof/>
                    <w:webHidden/>
                  </w:rPr>
                  <w:fldChar w:fldCharType="end"/>
                </w:r>
              </w:hyperlink>
            </w:p>
            <w:p w:rsidR="000F74F1" w:rsidRDefault="00771B8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8867" w:history="1">
                <w:r w:rsidR="000F74F1" w:rsidRPr="00E913F3">
                  <w:rPr>
                    <w:rStyle w:val="Hyperlink"/>
                    <w:noProof/>
                  </w:rPr>
                  <w:t>2.5</w:t>
                </w:r>
                <w:r w:rsidR="000F74F1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0F74F1" w:rsidRPr="00E913F3">
                  <w:rPr>
                    <w:rStyle w:val="Hyperlink"/>
                    <w:noProof/>
                  </w:rPr>
                  <w:t>Предуслови</w:t>
                </w:r>
                <w:r w:rsidR="000F74F1">
                  <w:rPr>
                    <w:noProof/>
                    <w:webHidden/>
                  </w:rPr>
                  <w:tab/>
                </w:r>
                <w:r w:rsidR="000F74F1">
                  <w:rPr>
                    <w:noProof/>
                    <w:webHidden/>
                  </w:rPr>
                  <w:fldChar w:fldCharType="begin"/>
                </w:r>
                <w:r w:rsidR="000F74F1">
                  <w:rPr>
                    <w:noProof/>
                    <w:webHidden/>
                  </w:rPr>
                  <w:instrText xml:space="preserve"> PAGEREF _Toc508968867 \h </w:instrText>
                </w:r>
                <w:r w:rsidR="000F74F1">
                  <w:rPr>
                    <w:noProof/>
                    <w:webHidden/>
                  </w:rPr>
                </w:r>
                <w:r w:rsidR="000F74F1">
                  <w:rPr>
                    <w:noProof/>
                    <w:webHidden/>
                  </w:rPr>
                  <w:fldChar w:fldCharType="separate"/>
                </w:r>
                <w:r w:rsidR="000F74F1">
                  <w:rPr>
                    <w:noProof/>
                    <w:webHidden/>
                  </w:rPr>
                  <w:t>4</w:t>
                </w:r>
                <w:r w:rsidR="000F74F1">
                  <w:rPr>
                    <w:noProof/>
                    <w:webHidden/>
                  </w:rPr>
                  <w:fldChar w:fldCharType="end"/>
                </w:r>
              </w:hyperlink>
            </w:p>
            <w:p w:rsidR="000F74F1" w:rsidRDefault="00771B8F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8868" w:history="1">
                <w:r w:rsidR="000F74F1" w:rsidRPr="00E913F3">
                  <w:rPr>
                    <w:rStyle w:val="Hyperlink"/>
                    <w:noProof/>
                  </w:rPr>
                  <w:t>2.6</w:t>
                </w:r>
                <w:r w:rsidR="000F74F1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0F74F1" w:rsidRPr="00E913F3">
                  <w:rPr>
                    <w:rStyle w:val="Hyperlink"/>
                    <w:noProof/>
                  </w:rPr>
                  <w:t>Последице</w:t>
                </w:r>
                <w:r w:rsidR="000F74F1">
                  <w:rPr>
                    <w:noProof/>
                    <w:webHidden/>
                  </w:rPr>
                  <w:tab/>
                </w:r>
                <w:r w:rsidR="000F74F1">
                  <w:rPr>
                    <w:noProof/>
                    <w:webHidden/>
                  </w:rPr>
                  <w:fldChar w:fldCharType="begin"/>
                </w:r>
                <w:r w:rsidR="000F74F1">
                  <w:rPr>
                    <w:noProof/>
                    <w:webHidden/>
                  </w:rPr>
                  <w:instrText xml:space="preserve"> PAGEREF _Toc508968868 \h </w:instrText>
                </w:r>
                <w:r w:rsidR="000F74F1">
                  <w:rPr>
                    <w:noProof/>
                    <w:webHidden/>
                  </w:rPr>
                </w:r>
                <w:r w:rsidR="000F74F1">
                  <w:rPr>
                    <w:noProof/>
                    <w:webHidden/>
                  </w:rPr>
                  <w:fldChar w:fldCharType="separate"/>
                </w:r>
                <w:r w:rsidR="000F74F1">
                  <w:rPr>
                    <w:noProof/>
                    <w:webHidden/>
                  </w:rPr>
                  <w:t>4</w:t>
                </w:r>
                <w:r w:rsidR="000F74F1"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D121CF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8968857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8968858"/>
      <w:r w:rsidRPr="00687588">
        <w:t>Резиме</w:t>
      </w:r>
      <w:bookmarkEnd w:id="2"/>
    </w:p>
    <w:p w:rsidR="00BD7254" w:rsidRPr="00687588" w:rsidRDefault="00836BA2" w:rsidP="00D121CF">
      <w:pPr>
        <w:ind w:left="360"/>
      </w:pPr>
      <w:r w:rsidRPr="00687588">
        <w:t>Дефиниција сценарија употребе „</w:t>
      </w:r>
      <w:r w:rsidR="00444D8B">
        <w:t>Бановање корисника</w:t>
      </w:r>
      <w:r w:rsidRPr="00687588">
        <w:t>“</w:t>
      </w:r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8968859"/>
      <w:r w:rsidRPr="00687588">
        <w:t>Намена документа и циљне групе</w:t>
      </w:r>
      <w:bookmarkEnd w:id="3"/>
    </w:p>
    <w:p w:rsidR="00836BA2" w:rsidRPr="00687588" w:rsidRDefault="00836BA2" w:rsidP="00836BA2">
      <w:pPr>
        <w:ind w:left="360"/>
      </w:pPr>
      <w:r w:rsidRPr="00687588"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8968860"/>
      <w:r w:rsidRPr="00687588">
        <w:t>Референце</w:t>
      </w:r>
      <w:bookmarkEnd w:id="4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Пројектни задатак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Упутство за писање спецификације сценарија употребе</w:t>
      </w:r>
    </w:p>
    <w:p w:rsidR="00836BA2" w:rsidRPr="00687588" w:rsidRDefault="00836BA2" w:rsidP="00836BA2">
      <w:pPr>
        <w:pStyle w:val="Heading2"/>
      </w:pPr>
      <w:bookmarkStart w:id="5" w:name="_Toc508968861"/>
      <w:r w:rsidRPr="00687588"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r w:rsidRPr="00687588">
              <w:t>Редни број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Опис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Решење</w:t>
            </w:r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r w:rsidRPr="00687588">
              <w:t>1.</w:t>
            </w:r>
          </w:p>
        </w:tc>
        <w:tc>
          <w:tcPr>
            <w:tcW w:w="2952" w:type="dxa"/>
          </w:tcPr>
          <w:p w:rsidR="00836BA2" w:rsidRPr="00687588" w:rsidRDefault="00394EEB" w:rsidP="00836BA2">
            <w:r>
              <w:t>Да ли треба имплементирати трајни бан</w:t>
            </w:r>
          </w:p>
        </w:tc>
        <w:tc>
          <w:tcPr>
            <w:tcW w:w="2952" w:type="dxa"/>
          </w:tcPr>
          <w:p w:rsidR="00836BA2" w:rsidRPr="00687588" w:rsidRDefault="00394EEB" w:rsidP="00836BA2">
            <w:r>
              <w:t>Трајни бан се може извести као бан са дугим трајањем</w:t>
            </w:r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8968862"/>
      <w:r w:rsidRPr="00687588">
        <w:t xml:space="preserve">Сценарио </w:t>
      </w:r>
      <w:r w:rsidR="001D1417">
        <w:t>бановања корисника</w:t>
      </w:r>
      <w:bookmarkEnd w:id="6"/>
    </w:p>
    <w:p w:rsidR="00836BA2" w:rsidRPr="00687588" w:rsidRDefault="00836BA2" w:rsidP="00836BA2">
      <w:pPr>
        <w:pStyle w:val="Heading2"/>
      </w:pPr>
      <w:bookmarkStart w:id="7" w:name="_Toc508968863"/>
      <w:r w:rsidRPr="00687588">
        <w:t>Кратак опис</w:t>
      </w:r>
      <w:bookmarkEnd w:id="7"/>
    </w:p>
    <w:p w:rsidR="00836BA2" w:rsidRPr="00687588" w:rsidRDefault="00394EEB" w:rsidP="00836BA2">
      <w:pPr>
        <w:ind w:left="360"/>
      </w:pPr>
      <w:r>
        <w:t>Корисник је пријављен као администратор и жели да банује неког од корисника</w:t>
      </w:r>
      <w:r w:rsidR="00836BA2" w:rsidRPr="00687588">
        <w:t>.</w:t>
      </w:r>
    </w:p>
    <w:p w:rsidR="007D0074" w:rsidRPr="00687588" w:rsidRDefault="009A6E67" w:rsidP="007D0074">
      <w:pPr>
        <w:pStyle w:val="Heading2"/>
      </w:pPr>
      <w:bookmarkStart w:id="8" w:name="_Toc508968864"/>
      <w:r w:rsidRPr="00687588">
        <w:t>Главни т</w:t>
      </w:r>
      <w:r w:rsidR="007D0074" w:rsidRPr="00687588">
        <w:t>ок догађаја</w:t>
      </w:r>
      <w:bookmarkEnd w:id="8"/>
    </w:p>
    <w:p w:rsidR="007D0074" w:rsidRPr="00687588" w:rsidRDefault="00394EEB" w:rsidP="007D0074">
      <w:pPr>
        <w:pStyle w:val="ListParagraph"/>
        <w:numPr>
          <w:ilvl w:val="0"/>
          <w:numId w:val="13"/>
        </w:numPr>
      </w:pPr>
      <w:r>
        <w:t>У текстуално поље за претрагу, корисник уноси име корисника којег жели да банује</w:t>
      </w:r>
    </w:p>
    <w:p w:rsidR="007D0074" w:rsidRPr="00687588" w:rsidRDefault="00394EEB" w:rsidP="007D0074">
      <w:pPr>
        <w:pStyle w:val="ListParagraph"/>
        <w:numPr>
          <w:ilvl w:val="0"/>
          <w:numId w:val="13"/>
        </w:numPr>
      </w:pPr>
      <w:r>
        <w:t>У бази се тражи корисник са тим именом</w:t>
      </w:r>
    </w:p>
    <w:p w:rsidR="007D0074" w:rsidRPr="00687588" w:rsidRDefault="00394EEB" w:rsidP="007D0074">
      <w:pPr>
        <w:pStyle w:val="ListParagraph"/>
        <w:numPr>
          <w:ilvl w:val="0"/>
          <w:numId w:val="13"/>
        </w:numPr>
      </w:pPr>
      <w:r>
        <w:t>Корисници који задовољавају упит се приказују</w:t>
      </w:r>
    </w:p>
    <w:p w:rsidR="007D0074" w:rsidRPr="00687588" w:rsidRDefault="00394EEB" w:rsidP="007D0074">
      <w:pPr>
        <w:pStyle w:val="ListParagraph"/>
        <w:numPr>
          <w:ilvl w:val="0"/>
          <w:numId w:val="13"/>
        </w:numPr>
      </w:pPr>
      <w:r>
        <w:t>За изабраног корисника, корисник у падајућој листи бира статус „</w:t>
      </w:r>
      <w:proofErr w:type="spellStart"/>
      <w:r>
        <w:t>Банован</w:t>
      </w:r>
      <w:proofErr w:type="spellEnd"/>
      <w:r>
        <w:t>“</w:t>
      </w:r>
    </w:p>
    <w:p w:rsidR="00970D5F" w:rsidRPr="00687588" w:rsidRDefault="00394EEB" w:rsidP="0060458B">
      <w:pPr>
        <w:pStyle w:val="ListParagraph"/>
        <w:numPr>
          <w:ilvl w:val="0"/>
          <w:numId w:val="13"/>
        </w:numPr>
      </w:pPr>
      <w:r>
        <w:lastRenderedPageBreak/>
        <w:t xml:space="preserve">За изабраног корисника, корисник уноси датум докле је корисник </w:t>
      </w:r>
      <w:proofErr w:type="spellStart"/>
      <w:r>
        <w:t>банован</w:t>
      </w:r>
      <w:proofErr w:type="spellEnd"/>
    </w:p>
    <w:p w:rsidR="007D0074" w:rsidRDefault="00394EEB" w:rsidP="0060458B">
      <w:pPr>
        <w:pStyle w:val="ListParagraph"/>
        <w:numPr>
          <w:ilvl w:val="0"/>
          <w:numId w:val="13"/>
        </w:numPr>
      </w:pPr>
      <w:r>
        <w:t>Корисник кликће на дугме потврди</w:t>
      </w:r>
    </w:p>
    <w:p w:rsidR="00394EEB" w:rsidRPr="00687588" w:rsidRDefault="00394EEB" w:rsidP="0060458B">
      <w:pPr>
        <w:pStyle w:val="ListParagraph"/>
        <w:numPr>
          <w:ilvl w:val="0"/>
          <w:numId w:val="13"/>
        </w:numPr>
      </w:pPr>
      <w:r>
        <w:t xml:space="preserve">Податак у бази се ажурира, </w:t>
      </w:r>
      <w:proofErr w:type="spellStart"/>
      <w:r>
        <w:t>банованом</w:t>
      </w:r>
      <w:proofErr w:type="spellEnd"/>
      <w:r>
        <w:t xml:space="preserve"> кориснику онемогућен приступ</w:t>
      </w:r>
    </w:p>
    <w:p w:rsidR="007D0074" w:rsidRPr="00687588" w:rsidRDefault="007D0074" w:rsidP="007D0074">
      <w:pPr>
        <w:pStyle w:val="Heading2"/>
        <w:numPr>
          <w:ilvl w:val="0"/>
          <w:numId w:val="0"/>
        </w:numPr>
      </w:pPr>
    </w:p>
    <w:p w:rsidR="007D0074" w:rsidRPr="00687588" w:rsidRDefault="009A6E67" w:rsidP="007D0074">
      <w:pPr>
        <w:pStyle w:val="Heading2"/>
      </w:pPr>
      <w:bookmarkStart w:id="9" w:name="_Toc508968865"/>
      <w:r w:rsidRPr="00687588">
        <w:t>Остали</w:t>
      </w:r>
      <w:r w:rsidR="007D0074" w:rsidRPr="00687588">
        <w:t xml:space="preserve"> токови</w:t>
      </w:r>
      <w:bookmarkEnd w:id="9"/>
    </w:p>
    <w:p w:rsidR="007D0074" w:rsidRDefault="00394EEB" w:rsidP="007D0074">
      <w:pPr>
        <w:pStyle w:val="ListParagraph"/>
        <w:numPr>
          <w:ilvl w:val="0"/>
          <w:numId w:val="14"/>
        </w:numPr>
      </w:pPr>
      <w:r>
        <w:t>Корисник није нашао траженог корисника</w:t>
      </w:r>
    </w:p>
    <w:p w:rsidR="00394EEB" w:rsidRDefault="00394EEB" w:rsidP="007D0074">
      <w:pPr>
        <w:pStyle w:val="ListParagraph"/>
        <w:numPr>
          <w:ilvl w:val="0"/>
          <w:numId w:val="14"/>
        </w:numPr>
      </w:pPr>
      <w:r>
        <w:t>Повратак на корак 1</w:t>
      </w:r>
    </w:p>
    <w:p w:rsidR="00A04BD9" w:rsidRDefault="00A04BD9" w:rsidP="00A04BD9">
      <w:pPr>
        <w:pStyle w:val="ListParagraph"/>
        <w:ind w:left="1080"/>
      </w:pPr>
    </w:p>
    <w:p w:rsidR="00394EEB" w:rsidRDefault="00A04BD9" w:rsidP="00A04BD9">
      <w:pPr>
        <w:pStyle w:val="ListParagraph"/>
        <w:numPr>
          <w:ilvl w:val="0"/>
          <w:numId w:val="25"/>
        </w:numPr>
      </w:pPr>
      <w:r>
        <w:t>Унети датум је у прошлости</w:t>
      </w:r>
    </w:p>
    <w:p w:rsidR="00A254B6" w:rsidRDefault="00A254B6" w:rsidP="00A04BD9">
      <w:pPr>
        <w:pStyle w:val="ListParagraph"/>
        <w:numPr>
          <w:ilvl w:val="0"/>
          <w:numId w:val="25"/>
        </w:numPr>
      </w:pPr>
      <w:r>
        <w:t>Испис поруке да је датум у прошлости</w:t>
      </w:r>
    </w:p>
    <w:p w:rsidR="00A04BD9" w:rsidRPr="00687588" w:rsidRDefault="00A04BD9" w:rsidP="00A04BD9">
      <w:pPr>
        <w:pStyle w:val="ListParagraph"/>
        <w:numPr>
          <w:ilvl w:val="0"/>
          <w:numId w:val="25"/>
        </w:numPr>
      </w:pPr>
      <w:r>
        <w:t>Повратак на корак 4</w:t>
      </w:r>
    </w:p>
    <w:p w:rsidR="00687588" w:rsidRPr="00687588" w:rsidRDefault="00687588" w:rsidP="00687588">
      <w:pPr>
        <w:pStyle w:val="Heading2"/>
      </w:pPr>
      <w:bookmarkStart w:id="10" w:name="_Toc508968866"/>
      <w:r w:rsidRPr="00687588">
        <w:t>Посебни захтеви</w:t>
      </w:r>
      <w:bookmarkEnd w:id="10"/>
    </w:p>
    <w:p w:rsidR="00687588" w:rsidRPr="00687588" w:rsidRDefault="00687588" w:rsidP="00687588">
      <w:pPr>
        <w:ind w:left="360"/>
      </w:pPr>
      <w:r w:rsidRPr="00687588">
        <w:t>Нема</w:t>
      </w:r>
    </w:p>
    <w:p w:rsidR="00687588" w:rsidRPr="00687588" w:rsidRDefault="00687588" w:rsidP="00687588">
      <w:pPr>
        <w:pStyle w:val="Heading2"/>
      </w:pPr>
      <w:bookmarkStart w:id="11" w:name="_Toc508968867"/>
      <w:r w:rsidRPr="00687588">
        <w:t>Предуслови</w:t>
      </w:r>
      <w:bookmarkEnd w:id="11"/>
    </w:p>
    <w:p w:rsidR="00687588" w:rsidRPr="00687588" w:rsidRDefault="00687588" w:rsidP="00687588">
      <w:pPr>
        <w:ind w:left="360"/>
      </w:pPr>
      <w:r w:rsidRPr="00687588">
        <w:t xml:space="preserve">Корисник </w:t>
      </w:r>
      <w:r w:rsidR="00A04BD9">
        <w:t>је пријављен као администратор.</w:t>
      </w:r>
    </w:p>
    <w:p w:rsidR="00687588" w:rsidRPr="00687588" w:rsidRDefault="00687588" w:rsidP="00687588">
      <w:pPr>
        <w:pStyle w:val="Heading2"/>
      </w:pPr>
      <w:bookmarkStart w:id="12" w:name="_Toc508968868"/>
      <w:r w:rsidRPr="00687588">
        <w:t>Последице</w:t>
      </w:r>
      <w:bookmarkEnd w:id="12"/>
    </w:p>
    <w:p w:rsidR="00A759DC" w:rsidRPr="00687588" w:rsidRDefault="00CF75DF" w:rsidP="00687588">
      <w:pPr>
        <w:ind w:left="360"/>
      </w:pPr>
      <w:r>
        <w:t>Изабраном кориснику је забрањен приступ систему на одређено време.</w:t>
      </w:r>
    </w:p>
    <w:sectPr w:rsidR="00A759DC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B8F" w:rsidRDefault="00771B8F" w:rsidP="00EF14A1">
      <w:r>
        <w:separator/>
      </w:r>
    </w:p>
  </w:endnote>
  <w:endnote w:type="continuationSeparator" w:id="0">
    <w:p w:rsidR="00771B8F" w:rsidRDefault="00771B8F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0D472B">
      <w:rPr>
        <w:noProof/>
      </w:rPr>
      <w:t>2</w:t>
    </w:r>
    <w:r>
      <w:rPr>
        <w:noProof/>
      </w:rPr>
      <w:fldChar w:fldCharType="end"/>
    </w:r>
    <w:r>
      <w:t xml:space="preserve"> </w:t>
    </w:r>
    <w:r w:rsidR="00771B8F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B8F" w:rsidRDefault="00771B8F" w:rsidP="00EF14A1">
      <w:r>
        <w:separator/>
      </w:r>
    </w:p>
  </w:footnote>
  <w:footnote w:type="continuationSeparator" w:id="0">
    <w:p w:rsidR="00771B8F" w:rsidRDefault="00771B8F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r w:rsidRPr="00EE1399">
      <w:t xml:space="preserve">Пројектни задатак – </w:t>
    </w:r>
    <w:proofErr w:type="spellStart"/>
    <w:r w:rsidRPr="00EE1399">
      <w:rPr>
        <w:i/>
      </w:rPr>
      <w:t>Hello</w:t>
    </w:r>
    <w:proofErr w:type="spellEnd"/>
    <w:r>
      <w:rPr>
        <w:i/>
      </w:rPr>
      <w:t xml:space="preserve"> </w:t>
    </w:r>
    <w:r>
      <w:rPr>
        <w:i/>
        <w:lang w:val="sr-Latn-RS"/>
      </w:rPr>
      <w:t>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771B8F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r w:rsidRPr="00EE1399">
      <w:t>Тим: Брже, боље, јефтиније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1EA"/>
    <w:multiLevelType w:val="hybridMultilevel"/>
    <w:tmpl w:val="13E49798"/>
    <w:lvl w:ilvl="0" w:tplc="0EE4B040">
      <w:start w:val="1"/>
      <w:numFmt w:val="decimal"/>
      <w:lvlText w:val="7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4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8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FA6536"/>
    <w:multiLevelType w:val="hybridMultilevel"/>
    <w:tmpl w:val="30242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1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20"/>
  </w:num>
  <w:num w:numId="9">
    <w:abstractNumId w:val="2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3"/>
  </w:num>
  <w:num w:numId="13">
    <w:abstractNumId w:val="5"/>
  </w:num>
  <w:num w:numId="14">
    <w:abstractNumId w:val="8"/>
  </w:num>
  <w:num w:numId="15">
    <w:abstractNumId w:val="18"/>
  </w:num>
  <w:num w:numId="16">
    <w:abstractNumId w:val="14"/>
  </w:num>
  <w:num w:numId="17">
    <w:abstractNumId w:val="16"/>
  </w:num>
  <w:num w:numId="18">
    <w:abstractNumId w:val="9"/>
  </w:num>
  <w:num w:numId="19">
    <w:abstractNumId w:val="6"/>
  </w:num>
  <w:num w:numId="20">
    <w:abstractNumId w:val="22"/>
  </w:num>
  <w:num w:numId="21">
    <w:abstractNumId w:val="17"/>
  </w:num>
  <w:num w:numId="22">
    <w:abstractNumId w:val="19"/>
  </w:num>
  <w:num w:numId="23">
    <w:abstractNumId w:val="12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316F6"/>
    <w:rsid w:val="000861BB"/>
    <w:rsid w:val="00087F04"/>
    <w:rsid w:val="000A77AE"/>
    <w:rsid w:val="000D472B"/>
    <w:rsid w:val="000F74F1"/>
    <w:rsid w:val="00104674"/>
    <w:rsid w:val="00165F93"/>
    <w:rsid w:val="00197A86"/>
    <w:rsid w:val="001D1417"/>
    <w:rsid w:val="001E3A5E"/>
    <w:rsid w:val="001F3FE6"/>
    <w:rsid w:val="002803BF"/>
    <w:rsid w:val="002C5398"/>
    <w:rsid w:val="00372566"/>
    <w:rsid w:val="00394EEB"/>
    <w:rsid w:val="003D2E3C"/>
    <w:rsid w:val="003D323A"/>
    <w:rsid w:val="004346DE"/>
    <w:rsid w:val="00444D8B"/>
    <w:rsid w:val="00687588"/>
    <w:rsid w:val="0069183A"/>
    <w:rsid w:val="006B0DA4"/>
    <w:rsid w:val="00706D18"/>
    <w:rsid w:val="00750F08"/>
    <w:rsid w:val="00771B8F"/>
    <w:rsid w:val="00795EE1"/>
    <w:rsid w:val="007B3072"/>
    <w:rsid w:val="007D0074"/>
    <w:rsid w:val="0080525C"/>
    <w:rsid w:val="0083571F"/>
    <w:rsid w:val="00836BA2"/>
    <w:rsid w:val="0088058D"/>
    <w:rsid w:val="008C3695"/>
    <w:rsid w:val="008D2149"/>
    <w:rsid w:val="008E4B48"/>
    <w:rsid w:val="009010ED"/>
    <w:rsid w:val="009047A5"/>
    <w:rsid w:val="00964CCC"/>
    <w:rsid w:val="00970D5F"/>
    <w:rsid w:val="00973EA2"/>
    <w:rsid w:val="00986640"/>
    <w:rsid w:val="009A6E67"/>
    <w:rsid w:val="00A04BD9"/>
    <w:rsid w:val="00A254B6"/>
    <w:rsid w:val="00A52793"/>
    <w:rsid w:val="00A759DC"/>
    <w:rsid w:val="00A76D57"/>
    <w:rsid w:val="00AD430F"/>
    <w:rsid w:val="00AE2552"/>
    <w:rsid w:val="00AE4C6C"/>
    <w:rsid w:val="00BD7254"/>
    <w:rsid w:val="00BE1F90"/>
    <w:rsid w:val="00CF75DF"/>
    <w:rsid w:val="00D121CF"/>
    <w:rsid w:val="00DA7D99"/>
    <w:rsid w:val="00E02CD4"/>
    <w:rsid w:val="00E71B51"/>
    <w:rsid w:val="00E94FA1"/>
    <w:rsid w:val="00EB4F58"/>
    <w:rsid w:val="00ED0743"/>
    <w:rsid w:val="00EE1399"/>
    <w:rsid w:val="00EF14A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1"/>
        <o:r id="V:Rule2" type="connector" idref="#_x0000_s1104"/>
        <o:r id="V:Rule3" type="connector" idref="#_x0000_s1102"/>
        <o:r id="V:Rule4" type="connector" idref="#_x0000_s1103"/>
      </o:rules>
    </o:shapelayout>
  </w:shapeDefaults>
  <w:decimalSymbol w:val="."/>
  <w:listSeparator w:val=","/>
  <w14:docId w14:val="092A78E7"/>
  <w15:docId w15:val="{9B737ADC-BFE0-4B24-8F3D-CE09B831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val="sr-Cyrl-R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val="sr-Cyrl-R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val="sr-Cyrl-RS"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BEC2B0296E4203BDA62FF1DA41F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A3D67-ECB8-475E-9066-994FF1E9B48C}"/>
      </w:docPartPr>
      <w:docPartBody>
        <w:p w:rsidR="002A1820" w:rsidRDefault="00DA1A4C">
          <w:pPr>
            <w:pStyle w:val="ABBEC2B0296E4203BDA62FF1DA41FA56"/>
          </w:pPr>
          <w:r>
            <w:rPr>
              <w:i/>
              <w:color w:val="833C0B" w:themeColor="accent2" w:themeShade="80"/>
              <w:sz w:val="28"/>
              <w:szCs w:val="28"/>
            </w:rPr>
            <w:t>[Type the document subtitle]</w:t>
          </w:r>
        </w:p>
      </w:docPartBody>
    </w:docPart>
    <w:docPart>
      <w:docPartPr>
        <w:name w:val="93CECB6BE1E943D8B5DE1319E73D5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9BBA3-7433-4013-BA85-10AABCB4DC09}"/>
      </w:docPartPr>
      <w:docPartBody>
        <w:p w:rsidR="002A1820" w:rsidRDefault="00DA1A4C">
          <w:pPr>
            <w:pStyle w:val="93CECB6BE1E943D8B5DE1319E73D5F1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80FCE08A58F94089A0C24A09E610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5A69-275F-4251-8FA6-C798548D5240}"/>
      </w:docPartPr>
      <w:docPartBody>
        <w:p w:rsidR="005065D2" w:rsidRDefault="005065D2" w:rsidP="005065D2">
          <w:pPr>
            <w:pStyle w:val="80FCE08A58F94089A0C24A09E6104F47"/>
          </w:pPr>
          <w:r>
            <w:rPr>
              <w:rFonts w:asciiTheme="majorHAnsi" w:hAnsiTheme="majorHAnsi"/>
              <w:smallCaps/>
              <w:color w:val="833C0B" w:themeColor="accent2" w:themeShade="80"/>
              <w:spacing w:val="20"/>
              <w:sz w:val="56"/>
              <w:szCs w:val="5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A4C"/>
    <w:rsid w:val="00071D0E"/>
    <w:rsid w:val="001F0428"/>
    <w:rsid w:val="002178D8"/>
    <w:rsid w:val="002A1820"/>
    <w:rsid w:val="005065D2"/>
    <w:rsid w:val="00AB4F49"/>
    <w:rsid w:val="00B46511"/>
    <w:rsid w:val="00BC3FC4"/>
    <w:rsid w:val="00BD4FBD"/>
    <w:rsid w:val="00CB2F85"/>
    <w:rsid w:val="00D8059B"/>
    <w:rsid w:val="00D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820"/>
  </w:style>
  <w:style w:type="paragraph" w:styleId="Heading1">
    <w:name w:val="heading 1"/>
    <w:basedOn w:val="Normal"/>
    <w:next w:val="Normal"/>
    <w:link w:val="Heading1Char"/>
    <w:uiPriority w:val="1"/>
    <w:qFormat/>
    <w:rsid w:val="002A1820"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rsid w:val="002A1820"/>
    <w:pPr>
      <w:spacing w:after="0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F5AC3D923B4F1597A8C26591825F31">
    <w:name w:val="63F5AC3D923B4F1597A8C26591825F31"/>
    <w:rsid w:val="002A1820"/>
  </w:style>
  <w:style w:type="paragraph" w:customStyle="1" w:styleId="F217D88796FD4B5A9642EF1487EB8E28">
    <w:name w:val="F217D88796FD4B5A9642EF1487EB8E28"/>
    <w:rsid w:val="002A1820"/>
  </w:style>
  <w:style w:type="character" w:customStyle="1" w:styleId="Heading1Char">
    <w:name w:val="Heading 1 Char"/>
    <w:basedOn w:val="DefaultParagraphFont"/>
    <w:link w:val="Heading1"/>
    <w:uiPriority w:val="1"/>
    <w:rsid w:val="002A1820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2A1820"/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paragraph" w:customStyle="1" w:styleId="3215D873461548C2BB2D63E560A52717">
    <w:name w:val="3215D873461548C2BB2D63E560A52717"/>
    <w:rsid w:val="002A1820"/>
  </w:style>
  <w:style w:type="paragraph" w:customStyle="1" w:styleId="1EFCF0F868D1484CB1E4E68F8C342E42">
    <w:name w:val="1EFCF0F868D1484CB1E4E68F8C342E42"/>
    <w:rsid w:val="002A1820"/>
  </w:style>
  <w:style w:type="paragraph" w:customStyle="1" w:styleId="94D3E0ACFF4D40AEB6A74584958DAF9C">
    <w:name w:val="94D3E0ACFF4D40AEB6A74584958DAF9C"/>
    <w:rsid w:val="002A1820"/>
  </w:style>
  <w:style w:type="paragraph" w:customStyle="1" w:styleId="ABBEC2B0296E4203BDA62FF1DA41FA56">
    <w:name w:val="ABBEC2B0296E4203BDA62FF1DA41FA56"/>
    <w:rsid w:val="002A1820"/>
  </w:style>
  <w:style w:type="paragraph" w:customStyle="1" w:styleId="93CECB6BE1E943D8B5DE1319E73D5F1C">
    <w:name w:val="93CECB6BE1E943D8B5DE1319E73D5F1C"/>
    <w:rsid w:val="002A1820"/>
  </w:style>
  <w:style w:type="paragraph" w:customStyle="1" w:styleId="5A08B3CA735144789AD4B245DB36CA5C">
    <w:name w:val="5A08B3CA735144789AD4B245DB36CA5C"/>
    <w:rsid w:val="002A1820"/>
  </w:style>
  <w:style w:type="paragraph" w:customStyle="1" w:styleId="D6946C315F4545A18F82F4780F1F79B7">
    <w:name w:val="D6946C315F4545A18F82F4780F1F79B7"/>
    <w:rsid w:val="002A1820"/>
  </w:style>
  <w:style w:type="paragraph" w:customStyle="1" w:styleId="80FCE08A58F94089A0C24A09E6104F47">
    <w:name w:val="80FCE08A58F94089A0C24A09E6104F47"/>
    <w:rsid w:val="005065D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5.xml><?xml version="1.0" encoding="utf-8"?>
<templateProperties xmlns="urn:microsoft.template.properties">
  <_Version>12.0.4319</_Version>
  <_LCID>-1</_LCID>
</templateProperties>
</file>

<file path=customXml/item6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7.xml><?xml version="1.0" encoding="utf-8"?>
<templateProperties xmlns="urn:microsoft.template.properties">
  <_Version>12.0.4319</_Version>
  <_LCID>-1</_LCID>
</template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8.xml><?xml version="1.0" encoding="utf-8"?>
<ds:datastoreItem xmlns:ds="http://schemas.openxmlformats.org/officeDocument/2006/customXml" ds:itemID="{C279CC2A-43AD-4794-89E9-E01908A9F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13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пријава на систем</vt:lpstr>
    </vt:vector>
  </TitlesOfParts>
  <Company>Microsoft Corporation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бановање корисника</dc:title>
  <dc:subject>Hello Messenger v1.0</dc:subject>
  <dc:creator>Corporate Edition</dc:creator>
  <cp:lastModifiedBy>Nikola Pavlović</cp:lastModifiedBy>
  <cp:revision>15</cp:revision>
  <cp:lastPrinted>2018-03-04T20:35:00Z</cp:lastPrinted>
  <dcterms:created xsi:type="dcterms:W3CDTF">2018-03-13T23:42:00Z</dcterms:created>
  <dcterms:modified xsi:type="dcterms:W3CDTF">2018-04-25T13:17:00Z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