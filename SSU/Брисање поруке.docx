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726775094"/>
        <w:docPartObj>
          <w:docPartGallery w:val="Cover Pages"/>
          <w:docPartUnique/>
        </w:docPartObj>
      </w:sdtPr>
      <w:sdtEndPr/>
      <w:sdtContent>
        <w:p w:rsidR="0088058D" w:rsidRPr="00BE4E5B" w:rsidRDefault="00C54A32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  <w:lang w:val="sr-Cyrl-RS"/>
            </w:rPr>
          </w:pPr>
          <w:r w:rsidRPr="00BE4E5B"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2505075</wp:posOffset>
                    </wp:positionV>
                    <wp:extent cx="4663440" cy="5027930"/>
                    <wp:effectExtent l="0" t="0" r="3810" b="1270"/>
                    <wp:wrapNone/>
                    <wp:docPr id="17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Pr="00BD7254" w:rsidRDefault="00836BA2" w:rsidP="00EF14A1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36BA2" w:rsidRPr="00BD7254" w:rsidRDefault="00D14481" w:rsidP="00EF14A1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A2" w:rsidRPr="00BD7254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Hello Messenger v1.0</w:t>
                                    </w:r>
                                  </w:sdtContent>
                                </w:sdt>
                              </w:p>
                              <w:p w:rsidR="00836BA2" w:rsidRDefault="00836BA2" w:rsidP="00EF14A1"/>
                              <w:p w:rsidR="00836BA2" w:rsidRDefault="00D14481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</w:rPr>
                                    <w:alias w:val="Abstract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Тим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Брже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боље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јефтиније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836BA2" w:rsidRPr="00E00CE3" w:rsidRDefault="00D14481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Schoolbook" w:hAnsi="Century Schoolbook"/>
                                      <w:b/>
                                      <w:sz w:val="28"/>
                                      <w:szCs w:val="28"/>
                                      <w:lang w:val="sr-Cyrl-RS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DE9" w:rsidRP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 xml:space="preserve">Случај: </w:t>
                                    </w:r>
                                    <w:r w:rsid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Брисање</w:t>
                                    </w:r>
                                    <w:r w:rsidR="00005DE9" w:rsidRP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 xml:space="preserve"> </w:t>
                                    </w:r>
                                    <w:r w:rsidR="00127BF2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поруке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197.25pt;width:367.2pt;height:395.9pt;z-index:25167769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" o:allowincell="f" filled="f" stroked="f">
                    <v:textbox>
                      <w:txbxContent>
                        <w:p w:rsidR="00836BA2" w:rsidRPr="00BD7254" w:rsidRDefault="00836BA2" w:rsidP="00EF14A1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836BA2" w:rsidRPr="00BD7254" w:rsidRDefault="000523F7" w:rsidP="00EF14A1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A2" w:rsidRPr="00BD7254">
                                <w:rPr>
                                  <w:b/>
                                  <w:sz w:val="36"/>
                                  <w:szCs w:val="36"/>
                                </w:rPr>
                                <w:t>Hello Messenger v1.0</w:t>
                              </w:r>
                            </w:sdtContent>
                          </w:sdt>
                        </w:p>
                        <w:p w:rsidR="00836BA2" w:rsidRDefault="00836BA2" w:rsidP="00EF14A1"/>
                        <w:p w:rsidR="00836BA2" w:rsidRDefault="000523F7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</w:rPr>
                              <w:alias w:val="Abstract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Тим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: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Брже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боље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јефтиније</w:t>
                              </w:r>
                              <w:proofErr w:type="spellEnd"/>
                            </w:sdtContent>
                          </w:sdt>
                        </w:p>
                        <w:p w:rsidR="00836BA2" w:rsidRPr="00E00CE3" w:rsidRDefault="000523F7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  <w:lang w:val="sr-Cyrl-RS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5DE9" w:rsidRP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 xml:space="preserve">Случај: </w:t>
                              </w:r>
                              <w:r w:rsid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>Брисање</w:t>
                              </w:r>
                              <w:r w:rsidR="00005DE9" w:rsidRP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 xml:space="preserve"> </w:t>
                              </w:r>
                              <w:r w:rsidR="00127BF2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>поруке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E4E5B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33020" r="23495" b="31115"/>
                    <wp:wrapNone/>
                    <wp:docPr id="6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15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B0D934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5ZlgYAABQ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 w:rsidRPr="00BE4E5B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5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647E702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1M1gIAALo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m0fUzWAgAAug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Pr="00BE4E5B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0" b="3175"/>
                    <wp:wrapNone/>
                    <wp:docPr id="4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Default="00836BA2" w:rsidP="00EF14A1"/>
                              <w:p w:rsidR="00836BA2" w:rsidRPr="006B0DA4" w:rsidRDefault="00836BA2" w:rsidP="00EF14A1">
                                <w:proofErr w:type="spellStart"/>
                                <w:r w:rsidRPr="006B0DA4">
                                  <w:rPr>
                                    <w:b/>
                                  </w:rPr>
                                  <w:t>Београд</w:t>
                                </w:r>
                                <w:proofErr w:type="spellEnd"/>
                                <w:r>
                                  <w:t>, 2018.године</w:t>
                                </w:r>
                              </w:p>
                              <w:p w:rsidR="00836BA2" w:rsidRPr="0080525C" w:rsidRDefault="00836BA2" w:rsidP="00EF14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6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" o:allowincell="f" stroked="f">
                    <v:textbox>
                      <w:txbxContent>
                        <w:p w:rsidR="00836BA2" w:rsidRDefault="00836BA2" w:rsidP="00EF14A1"/>
                        <w:p w:rsidR="00836BA2" w:rsidRPr="006B0DA4" w:rsidRDefault="00836BA2" w:rsidP="00EF14A1">
                          <w:proofErr w:type="spellStart"/>
                          <w:r w:rsidRPr="006B0DA4">
                            <w:rPr>
                              <w:b/>
                            </w:rPr>
                            <w:t>Београд</w:t>
                          </w:r>
                          <w:proofErr w:type="spellEnd"/>
                          <w:r>
                            <w:t>, 2018.године</w:t>
                          </w:r>
                        </w:p>
                        <w:p w:rsidR="00836BA2" w:rsidRPr="0080525C" w:rsidRDefault="00836BA2" w:rsidP="00EF14A1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D2E3C" w:rsidRPr="00BE4E5B">
            <w:rPr>
              <w:lang w:val="sr-Cyrl-RS"/>
            </w:rPr>
            <w:br w:type="page"/>
          </w:r>
        </w:p>
      </w:sdtContent>
    </w:sdt>
    <w:sdt>
      <w:sdtPr>
        <w:rPr>
          <w:lang w:val="sr-Cyrl-RS"/>
        </w:r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BE4E5B" w:rsidRDefault="00C54A32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  <w:lang w:val="sr-Cyrl-RS"/>
            </w:rPr>
          </w:pPr>
          <w:r w:rsidRPr="00BE4E5B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3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353A59E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+h1QIAALo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62"/>
            <w:gridCol w:w="2145"/>
            <w:gridCol w:w="2159"/>
            <w:gridCol w:w="2164"/>
          </w:tblGrid>
          <w:tr w:rsidR="00BD7254" w:rsidRPr="00BE4E5B" w:rsidTr="00BD7254">
            <w:tc>
              <w:tcPr>
                <w:tcW w:w="2214" w:type="dxa"/>
              </w:tcPr>
              <w:p w:rsidR="00BD7254" w:rsidRPr="00BE4E5B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BE4E5B">
                  <w:rPr>
                    <w:b/>
                    <w:lang w:val="sr-Cyrl-RS"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BE4E5B">
                  <w:rPr>
                    <w:b/>
                    <w:lang w:val="sr-Cyrl-RS"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BE4E5B">
                  <w:rPr>
                    <w:b/>
                    <w:lang w:val="sr-Cyrl-RS"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BE4E5B">
                  <w:rPr>
                    <w:b/>
                    <w:lang w:val="sr-Cyrl-RS"/>
                  </w:rPr>
                  <w:t>Аутор</w:t>
                </w:r>
              </w:p>
            </w:tc>
          </w:tr>
          <w:tr w:rsidR="00BD7254" w:rsidRPr="00BE4E5B" w:rsidTr="00BD7254">
            <w:tc>
              <w:tcPr>
                <w:tcW w:w="2214" w:type="dxa"/>
              </w:tcPr>
              <w:p w:rsidR="00BD7254" w:rsidRPr="00BE4E5B" w:rsidRDefault="00BD7254" w:rsidP="00BD7254">
                <w:pPr>
                  <w:jc w:val="center"/>
                  <w:rPr>
                    <w:lang w:val="sr-Cyrl-RS"/>
                  </w:rPr>
                </w:pPr>
                <w:r w:rsidRPr="00BE4E5B">
                  <w:rPr>
                    <w:lang w:val="sr-Cyrl-RS"/>
                  </w:rPr>
                  <w:t>04.03.2018.</w:t>
                </w: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jc w:val="center"/>
                  <w:rPr>
                    <w:lang w:val="sr-Cyrl-RS"/>
                  </w:rPr>
                </w:pPr>
                <w:r w:rsidRPr="00BE4E5B">
                  <w:rPr>
                    <w:lang w:val="sr-Cyrl-RS"/>
                  </w:rPr>
                  <w:t>1.0</w:t>
                </w: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jc w:val="center"/>
                  <w:rPr>
                    <w:lang w:val="sr-Cyrl-RS"/>
                  </w:rPr>
                </w:pPr>
                <w:r w:rsidRPr="00BE4E5B">
                  <w:rPr>
                    <w:lang w:val="sr-Cyrl-RS"/>
                  </w:rPr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BE4E5B" w:rsidRDefault="00005DE9" w:rsidP="00BD7254">
                <w:pPr>
                  <w:rPr>
                    <w:sz w:val="20"/>
                    <w:szCs w:val="20"/>
                    <w:lang w:val="sr-Cyrl-RS"/>
                  </w:rPr>
                </w:pPr>
                <w:r w:rsidRPr="00BE4E5B">
                  <w:rPr>
                    <w:sz w:val="20"/>
                    <w:szCs w:val="20"/>
                    <w:lang w:val="sr-Cyrl-RS"/>
                  </w:rPr>
                  <w:t>Урош Миливојевић</w:t>
                </w:r>
              </w:p>
            </w:tc>
          </w:tr>
          <w:tr w:rsidR="00BD7254" w:rsidRPr="00BE4E5B" w:rsidTr="00BD7254">
            <w:tc>
              <w:tcPr>
                <w:tcW w:w="2214" w:type="dxa"/>
              </w:tcPr>
              <w:p w:rsidR="00BD7254" w:rsidRPr="00BE4E5B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rPr>
                    <w:lang w:val="sr-Cyrl-RS"/>
                  </w:rPr>
                </w:pPr>
              </w:p>
            </w:tc>
          </w:tr>
          <w:tr w:rsidR="00BD7254" w:rsidRPr="00BE4E5B" w:rsidTr="00BD7254">
            <w:tc>
              <w:tcPr>
                <w:tcW w:w="2214" w:type="dxa"/>
              </w:tcPr>
              <w:p w:rsidR="00BD7254" w:rsidRPr="00BE4E5B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BE4E5B" w:rsidRDefault="00BD7254" w:rsidP="00BD7254">
                <w:pPr>
                  <w:rPr>
                    <w:lang w:val="sr-Cyrl-RS"/>
                  </w:rPr>
                </w:pPr>
              </w:p>
            </w:tc>
          </w:tr>
        </w:tbl>
        <w:p w:rsidR="00D121CF" w:rsidRPr="00BE4E5B" w:rsidRDefault="00D121CF" w:rsidP="00BD7254">
          <w:pPr>
            <w:rPr>
              <w:lang w:val="sr-Cyrl-RS"/>
            </w:rPr>
          </w:pPr>
        </w:p>
        <w:p w:rsidR="00D121CF" w:rsidRPr="00BE4E5B" w:rsidRDefault="00D121CF">
          <w:pPr>
            <w:spacing w:after="200"/>
            <w:jc w:val="left"/>
            <w:rPr>
              <w:lang w:val="sr-Cyrl-RS"/>
            </w:rPr>
          </w:pPr>
          <w:r w:rsidRPr="00BE4E5B">
            <w:rPr>
              <w:lang w:val="sr-Cyrl-RS"/>
            </w:rPr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BE4E5B" w:rsidRDefault="00D121CF">
              <w:pPr>
                <w:pStyle w:val="TOCHeading"/>
                <w:rPr>
                  <w:lang w:val="sr-Cyrl-RS"/>
                </w:rPr>
              </w:pPr>
              <w:r w:rsidRPr="00BE4E5B">
                <w:rPr>
                  <w:lang w:val="sr-Cyrl-RS"/>
                </w:rPr>
                <w:t>Садржај</w:t>
              </w:r>
            </w:p>
            <w:bookmarkStart w:id="0" w:name="_GoBack"/>
            <w:bookmarkEnd w:id="0"/>
            <w:p w:rsidR="00E926FF" w:rsidRDefault="008B2054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BE4E5B">
                <w:rPr>
                  <w:lang w:val="sr-Cyrl-RS"/>
                </w:rPr>
                <w:fldChar w:fldCharType="begin"/>
              </w:r>
              <w:r w:rsidR="00D121CF" w:rsidRPr="00BE4E5B">
                <w:rPr>
                  <w:lang w:val="sr-Cyrl-RS"/>
                </w:rPr>
                <w:instrText xml:space="preserve"> TOC \o "1-3" \h \z \u </w:instrText>
              </w:r>
              <w:r w:rsidRPr="00BE4E5B">
                <w:rPr>
                  <w:lang w:val="sr-Cyrl-RS"/>
                </w:rPr>
                <w:fldChar w:fldCharType="separate"/>
              </w:r>
              <w:hyperlink w:anchor="_Toc508969238" w:history="1">
                <w:r w:rsidR="00E926FF" w:rsidRPr="001562CB">
                  <w:rPr>
                    <w:rStyle w:val="Hyperlink"/>
                    <w:noProof/>
                    <w:lang w:val="sr-Cyrl-RS"/>
                  </w:rPr>
                  <w:t>1</w:t>
                </w:r>
                <w:r w:rsidR="00E926FF"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E926FF" w:rsidRPr="001562CB">
                  <w:rPr>
                    <w:rStyle w:val="Hyperlink"/>
                    <w:noProof/>
                    <w:lang w:val="sr-Cyrl-RS"/>
                  </w:rPr>
                  <w:t>Увод</w:t>
                </w:r>
                <w:r w:rsidR="00E926FF">
                  <w:rPr>
                    <w:noProof/>
                    <w:webHidden/>
                  </w:rPr>
                  <w:tab/>
                </w:r>
                <w:r w:rsidR="00E926FF">
                  <w:rPr>
                    <w:noProof/>
                    <w:webHidden/>
                  </w:rPr>
                  <w:fldChar w:fldCharType="begin"/>
                </w:r>
                <w:r w:rsidR="00E926FF">
                  <w:rPr>
                    <w:noProof/>
                    <w:webHidden/>
                  </w:rPr>
                  <w:instrText xml:space="preserve"> PAGEREF _Toc508969238 \h </w:instrText>
                </w:r>
                <w:r w:rsidR="00E926FF">
                  <w:rPr>
                    <w:noProof/>
                    <w:webHidden/>
                  </w:rPr>
                </w:r>
                <w:r w:rsidR="00E926FF">
                  <w:rPr>
                    <w:noProof/>
                    <w:webHidden/>
                  </w:rPr>
                  <w:fldChar w:fldCharType="separate"/>
                </w:r>
                <w:r w:rsidR="00E926FF">
                  <w:rPr>
                    <w:noProof/>
                    <w:webHidden/>
                  </w:rPr>
                  <w:t>3</w:t>
                </w:r>
                <w:r w:rsidR="00E926FF"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39" w:history="1">
                <w:r w:rsidRPr="001562CB">
                  <w:rPr>
                    <w:rStyle w:val="Hyperlink"/>
                    <w:noProof/>
                    <w:lang w:val="sr-Cyrl-RS"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0" w:history="1">
                <w:r w:rsidRPr="001562CB">
                  <w:rPr>
                    <w:rStyle w:val="Hyperlink"/>
                    <w:noProof/>
                    <w:lang w:val="sr-Cyrl-RS"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1" w:history="1">
                <w:r w:rsidRPr="001562CB">
                  <w:rPr>
                    <w:rStyle w:val="Hyperlink"/>
                    <w:noProof/>
                    <w:lang w:val="sr-Cyrl-RS"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2" w:history="1">
                <w:r w:rsidRPr="001562CB">
                  <w:rPr>
                    <w:rStyle w:val="Hyperlink"/>
                    <w:noProof/>
                    <w:lang w:val="sr-Cyrl-RS"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3" w:history="1">
                <w:r w:rsidRPr="001562CB">
                  <w:rPr>
                    <w:rStyle w:val="Hyperlink"/>
                    <w:noProof/>
                    <w:lang w:val="sr-Cyrl-R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Сценарио брисања поруке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4" w:history="1">
                <w:r w:rsidRPr="001562CB">
                  <w:rPr>
                    <w:rStyle w:val="Hyperlink"/>
                    <w:noProof/>
                    <w:lang w:val="sr-Cyrl-RS"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5" w:history="1">
                <w:r w:rsidRPr="001562CB">
                  <w:rPr>
                    <w:rStyle w:val="Hyperlink"/>
                    <w:noProof/>
                    <w:lang w:val="sr-Cyrl-RS"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6" w:history="1">
                <w:r w:rsidRPr="001562CB">
                  <w:rPr>
                    <w:rStyle w:val="Hyperlink"/>
                    <w:noProof/>
                    <w:lang w:val="sr-Cyrl-RS"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7" w:history="1">
                <w:r w:rsidRPr="001562CB">
                  <w:rPr>
                    <w:rStyle w:val="Hyperlink"/>
                    <w:noProof/>
                    <w:lang w:val="sr-Cyrl-RS"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8" w:history="1">
                <w:r w:rsidRPr="001562CB">
                  <w:rPr>
                    <w:rStyle w:val="Hyperlink"/>
                    <w:noProof/>
                    <w:lang w:val="sr-Cyrl-RS"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26FF" w:rsidRDefault="00E926F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249" w:history="1">
                <w:r w:rsidRPr="001562CB">
                  <w:rPr>
                    <w:rStyle w:val="Hyperlink"/>
                    <w:noProof/>
                    <w:lang w:val="sr-Cyrl-RS"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1562CB">
                  <w:rPr>
                    <w:rStyle w:val="Hyperlink"/>
                    <w:noProof/>
                    <w:lang w:val="sr-Cyrl-RS"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BE4E5B" w:rsidRDefault="008B2054" w:rsidP="00BD7254">
              <w:pPr>
                <w:rPr>
                  <w:lang w:val="sr-Cyrl-RS"/>
                </w:rPr>
              </w:pPr>
              <w:r w:rsidRPr="00BE4E5B">
                <w:rPr>
                  <w:b/>
                  <w:bCs/>
                  <w:noProof/>
                  <w:lang w:val="sr-Cyrl-RS"/>
                </w:rPr>
                <w:fldChar w:fldCharType="end"/>
              </w:r>
            </w:p>
          </w:sdtContent>
        </w:sdt>
      </w:sdtContent>
    </w:sdt>
    <w:p w:rsidR="00E71B51" w:rsidRPr="00BE4E5B" w:rsidRDefault="00E71B51" w:rsidP="00EF14A1">
      <w:pPr>
        <w:rPr>
          <w:lang w:val="sr-Cyrl-RS"/>
        </w:rPr>
      </w:pPr>
      <w:r w:rsidRPr="00BE4E5B">
        <w:rPr>
          <w:lang w:val="sr-Cyrl-RS"/>
        </w:rPr>
        <w:br w:type="page"/>
      </w:r>
    </w:p>
    <w:p w:rsidR="00BD7254" w:rsidRPr="00BE4E5B" w:rsidRDefault="002C5398" w:rsidP="00BD7254">
      <w:pPr>
        <w:pStyle w:val="Heading1"/>
        <w:rPr>
          <w:lang w:val="sr-Cyrl-RS"/>
        </w:rPr>
      </w:pPr>
      <w:bookmarkStart w:id="1" w:name="_Toc508969238"/>
      <w:r w:rsidRPr="00BE4E5B">
        <w:rPr>
          <w:lang w:val="sr-Cyrl-RS"/>
        </w:rPr>
        <w:lastRenderedPageBreak/>
        <w:t>Увод</w:t>
      </w:r>
      <w:bookmarkEnd w:id="1"/>
    </w:p>
    <w:p w:rsidR="00BD7254" w:rsidRPr="00BE4E5B" w:rsidRDefault="00BD7254" w:rsidP="00BD7254">
      <w:pPr>
        <w:pStyle w:val="Heading2"/>
        <w:rPr>
          <w:lang w:val="sr-Cyrl-RS"/>
        </w:rPr>
      </w:pPr>
      <w:bookmarkStart w:id="2" w:name="_Toc508969239"/>
      <w:r w:rsidRPr="00BE4E5B">
        <w:rPr>
          <w:lang w:val="sr-Cyrl-RS"/>
        </w:rPr>
        <w:t>Резиме</w:t>
      </w:r>
      <w:bookmarkEnd w:id="2"/>
    </w:p>
    <w:p w:rsidR="00BD7254" w:rsidRPr="00BE4E5B" w:rsidRDefault="00836BA2" w:rsidP="00D121CF">
      <w:pPr>
        <w:ind w:left="360"/>
        <w:rPr>
          <w:lang w:val="sr-Cyrl-RS"/>
        </w:rPr>
      </w:pPr>
      <w:r w:rsidRPr="00BE4E5B">
        <w:rPr>
          <w:lang w:val="sr-Cyrl-RS"/>
        </w:rPr>
        <w:t>Дефиниција сценарија употребе „</w:t>
      </w:r>
      <w:r w:rsidR="00005DE9" w:rsidRPr="00BE4E5B">
        <w:rPr>
          <w:lang w:val="sr-Cyrl-RS"/>
        </w:rPr>
        <w:t xml:space="preserve">Брисање </w:t>
      </w:r>
      <w:r w:rsidR="00127BF2" w:rsidRPr="00BE4E5B">
        <w:rPr>
          <w:lang w:val="sr-Cyrl-RS"/>
        </w:rPr>
        <w:t>поруке</w:t>
      </w:r>
      <w:r w:rsidRPr="00BE4E5B">
        <w:rPr>
          <w:lang w:val="sr-Cyrl-RS"/>
        </w:rPr>
        <w:t>“</w:t>
      </w:r>
      <w:r w:rsidR="00BD7254" w:rsidRPr="00BE4E5B">
        <w:rPr>
          <w:lang w:val="sr-Cyrl-RS"/>
        </w:rPr>
        <w:t>.</w:t>
      </w:r>
    </w:p>
    <w:p w:rsidR="00D121CF" w:rsidRPr="00BE4E5B" w:rsidRDefault="00D121CF" w:rsidP="00D121CF">
      <w:pPr>
        <w:pStyle w:val="Heading2"/>
        <w:rPr>
          <w:lang w:val="sr-Cyrl-RS"/>
        </w:rPr>
      </w:pPr>
      <w:bookmarkStart w:id="3" w:name="_Toc508969240"/>
      <w:r w:rsidRPr="00BE4E5B">
        <w:rPr>
          <w:lang w:val="sr-Cyrl-RS"/>
        </w:rPr>
        <w:t>Намена документа и циљне групе</w:t>
      </w:r>
      <w:bookmarkEnd w:id="3"/>
    </w:p>
    <w:p w:rsidR="00836BA2" w:rsidRPr="00BE4E5B" w:rsidRDefault="00836BA2" w:rsidP="00836BA2">
      <w:pPr>
        <w:ind w:left="360"/>
        <w:rPr>
          <w:lang w:val="sr-Cyrl-RS"/>
        </w:rPr>
      </w:pPr>
      <w:r w:rsidRPr="00BE4E5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BE4E5B">
        <w:rPr>
          <w:lang w:val="sr-Cyrl-RS"/>
        </w:rPr>
        <w:t>.</w:t>
      </w:r>
    </w:p>
    <w:p w:rsidR="00836BA2" w:rsidRPr="00BE4E5B" w:rsidRDefault="00836BA2" w:rsidP="00836BA2">
      <w:pPr>
        <w:pStyle w:val="Heading2"/>
        <w:rPr>
          <w:lang w:val="sr-Cyrl-RS"/>
        </w:rPr>
      </w:pPr>
      <w:bookmarkStart w:id="4" w:name="_Toc508969241"/>
      <w:r w:rsidRPr="00BE4E5B">
        <w:rPr>
          <w:lang w:val="sr-Cyrl-RS"/>
        </w:rPr>
        <w:t>Референце</w:t>
      </w:r>
      <w:bookmarkEnd w:id="4"/>
    </w:p>
    <w:p w:rsidR="00836BA2" w:rsidRPr="00BE4E5B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BE4E5B">
        <w:rPr>
          <w:lang w:val="sr-Cyrl-RS"/>
        </w:rPr>
        <w:t>Пројектни задатак</w:t>
      </w:r>
      <w:r w:rsidR="00D00C45" w:rsidRPr="00BE4E5B">
        <w:rPr>
          <w:lang w:val="sr-Cyrl-RS"/>
        </w:rPr>
        <w:t>.</w:t>
      </w:r>
    </w:p>
    <w:p w:rsidR="00836BA2" w:rsidRPr="00BE4E5B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BE4E5B">
        <w:rPr>
          <w:lang w:val="sr-Cyrl-RS"/>
        </w:rPr>
        <w:t>Упутство за писање спецификације сценарија употребе</w:t>
      </w:r>
      <w:r w:rsidR="00D00C45" w:rsidRPr="00BE4E5B">
        <w:rPr>
          <w:lang w:val="sr-Cyrl-RS"/>
        </w:rPr>
        <w:t>.</w:t>
      </w:r>
    </w:p>
    <w:p w:rsidR="00836BA2" w:rsidRPr="00BE4E5B" w:rsidRDefault="00836BA2" w:rsidP="00836BA2">
      <w:pPr>
        <w:pStyle w:val="Heading2"/>
        <w:rPr>
          <w:lang w:val="sr-Cyrl-RS"/>
        </w:rPr>
      </w:pPr>
      <w:bookmarkStart w:id="5" w:name="_Toc508969242"/>
      <w:r w:rsidRPr="00BE4E5B"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1"/>
        <w:gridCol w:w="2884"/>
      </w:tblGrid>
      <w:tr w:rsidR="00836BA2" w:rsidRPr="00BE4E5B" w:rsidTr="00836BA2"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  <w:r w:rsidRPr="00BE4E5B">
              <w:rPr>
                <w:lang w:val="sr-Cyrl-RS"/>
              </w:rPr>
              <w:t>Редни број</w:t>
            </w: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  <w:r w:rsidRPr="00BE4E5B">
              <w:rPr>
                <w:lang w:val="sr-Cyrl-RS"/>
              </w:rPr>
              <w:t>Опис</w:t>
            </w: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  <w:r w:rsidRPr="00BE4E5B">
              <w:rPr>
                <w:lang w:val="sr-Cyrl-RS"/>
              </w:rPr>
              <w:t>Решење</w:t>
            </w:r>
          </w:p>
        </w:tc>
      </w:tr>
      <w:tr w:rsidR="00836BA2" w:rsidRPr="00BE4E5B" w:rsidTr="00836BA2"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</w:tr>
      <w:tr w:rsidR="00836BA2" w:rsidRPr="00BE4E5B" w:rsidTr="00836BA2"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</w:tr>
      <w:tr w:rsidR="00836BA2" w:rsidRPr="00BE4E5B" w:rsidTr="00836BA2"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</w:tr>
      <w:tr w:rsidR="00836BA2" w:rsidRPr="00BE4E5B" w:rsidTr="00836BA2"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BE4E5B" w:rsidRDefault="00836BA2" w:rsidP="00836BA2">
            <w:pPr>
              <w:rPr>
                <w:lang w:val="sr-Cyrl-RS"/>
              </w:rPr>
            </w:pPr>
          </w:p>
        </w:tc>
      </w:tr>
    </w:tbl>
    <w:p w:rsidR="00836BA2" w:rsidRPr="00BE4E5B" w:rsidRDefault="00836BA2" w:rsidP="00836BA2">
      <w:pPr>
        <w:rPr>
          <w:lang w:val="sr-Cyrl-RS"/>
        </w:rPr>
      </w:pPr>
    </w:p>
    <w:p w:rsidR="00836BA2" w:rsidRPr="00BE4E5B" w:rsidRDefault="00836BA2" w:rsidP="00836BA2">
      <w:pPr>
        <w:pStyle w:val="Heading1"/>
        <w:rPr>
          <w:lang w:val="sr-Cyrl-RS"/>
        </w:rPr>
      </w:pPr>
      <w:bookmarkStart w:id="6" w:name="_Toc508969243"/>
      <w:r w:rsidRPr="00BE4E5B">
        <w:rPr>
          <w:lang w:val="sr-Cyrl-RS"/>
        </w:rPr>
        <w:t xml:space="preserve">Сценарио </w:t>
      </w:r>
      <w:r w:rsidR="00BE4E5B">
        <w:rPr>
          <w:lang w:val="sr-Cyrl-RS"/>
        </w:rPr>
        <w:t>брисања поруке</w:t>
      </w:r>
      <w:bookmarkEnd w:id="6"/>
    </w:p>
    <w:p w:rsidR="00836BA2" w:rsidRPr="00BE4E5B" w:rsidRDefault="00836BA2" w:rsidP="00836BA2">
      <w:pPr>
        <w:pStyle w:val="Heading2"/>
        <w:rPr>
          <w:lang w:val="sr-Cyrl-RS"/>
        </w:rPr>
      </w:pPr>
      <w:bookmarkStart w:id="7" w:name="_Toc508969244"/>
      <w:r w:rsidRPr="00BE4E5B">
        <w:rPr>
          <w:lang w:val="sr-Cyrl-RS"/>
        </w:rPr>
        <w:t>Кратак опис</w:t>
      </w:r>
      <w:bookmarkEnd w:id="7"/>
    </w:p>
    <w:p w:rsidR="00836BA2" w:rsidRPr="00BE4E5B" w:rsidRDefault="00836BA2" w:rsidP="00836BA2">
      <w:pPr>
        <w:ind w:left="360"/>
        <w:rPr>
          <w:lang w:val="sr-Cyrl-RS"/>
        </w:rPr>
      </w:pPr>
      <w:r w:rsidRPr="00BE4E5B">
        <w:rPr>
          <w:lang w:val="sr-Cyrl-RS"/>
        </w:rPr>
        <w:t xml:space="preserve">Корисник жели </w:t>
      </w:r>
      <w:r w:rsidR="00005DE9" w:rsidRPr="00BE4E5B">
        <w:rPr>
          <w:lang w:val="sr-Cyrl-RS"/>
        </w:rPr>
        <w:t>да обрише</w:t>
      </w:r>
      <w:r w:rsidR="00127BF2" w:rsidRPr="00BE4E5B">
        <w:rPr>
          <w:lang w:val="sr-Cyrl-RS"/>
        </w:rPr>
        <w:t xml:space="preserve"> неку од порука у некој групи</w:t>
      </w:r>
      <w:r w:rsidR="00005DE9" w:rsidRPr="00BE4E5B">
        <w:rPr>
          <w:lang w:val="sr-Cyrl-RS"/>
        </w:rPr>
        <w:t>.</w:t>
      </w:r>
    </w:p>
    <w:p w:rsidR="007D0074" w:rsidRPr="00BE4E5B" w:rsidRDefault="009A6E67" w:rsidP="007D0074">
      <w:pPr>
        <w:pStyle w:val="Heading2"/>
        <w:rPr>
          <w:lang w:val="sr-Cyrl-RS"/>
        </w:rPr>
      </w:pPr>
      <w:bookmarkStart w:id="8" w:name="_Toc508969245"/>
      <w:r w:rsidRPr="00BE4E5B">
        <w:rPr>
          <w:lang w:val="sr-Cyrl-RS"/>
        </w:rPr>
        <w:t>Главни т</w:t>
      </w:r>
      <w:r w:rsidR="007D0074" w:rsidRPr="00BE4E5B">
        <w:rPr>
          <w:lang w:val="sr-Cyrl-RS"/>
        </w:rPr>
        <w:t>ок догађаја</w:t>
      </w:r>
      <w:bookmarkEnd w:id="8"/>
    </w:p>
    <w:p w:rsidR="00127BF2" w:rsidRPr="00BE4E5B" w:rsidRDefault="00127BF2" w:rsidP="00127BF2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lang w:val="sr-Cyrl-RS"/>
        </w:rPr>
      </w:pPr>
      <w:r w:rsidRPr="00BE4E5B">
        <w:rPr>
          <w:rFonts w:ascii="Century Schoolbook" w:hAnsi="Century Schoolbook"/>
          <w:lang w:val="sr-Cyrl-RS"/>
        </w:rPr>
        <w:t>Корисник одабира поруку коју жели да обрише.</w:t>
      </w:r>
    </w:p>
    <w:p w:rsidR="00127BF2" w:rsidRPr="00BE4E5B" w:rsidRDefault="00127BF2" w:rsidP="00127BF2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lang w:val="sr-Cyrl-RS"/>
        </w:rPr>
      </w:pPr>
      <w:r w:rsidRPr="00BE4E5B">
        <w:rPr>
          <w:rFonts w:ascii="Century Schoolbook" w:hAnsi="Century Schoolbook"/>
          <w:lang w:val="sr-Cyrl-RS"/>
        </w:rPr>
        <w:t>Корисник, кликтајем на дугме уз поруку, брише поруку.</w:t>
      </w:r>
    </w:p>
    <w:p w:rsidR="007D0074" w:rsidRPr="00BE4E5B" w:rsidRDefault="005E686D" w:rsidP="005E686D">
      <w:pPr>
        <w:pStyle w:val="ListParagraph"/>
        <w:numPr>
          <w:ilvl w:val="0"/>
          <w:numId w:val="13"/>
        </w:numPr>
        <w:rPr>
          <w:lang w:val="sr-Cyrl-RS"/>
        </w:rPr>
      </w:pPr>
      <w:r w:rsidRPr="00BE4E5B">
        <w:rPr>
          <w:lang w:val="sr-Cyrl-RS"/>
        </w:rPr>
        <w:t>Крај сценарија.</w:t>
      </w:r>
    </w:p>
    <w:p w:rsidR="009A6E67" w:rsidRPr="00BE4E5B" w:rsidRDefault="009A6E67" w:rsidP="005E686D">
      <w:pPr>
        <w:pStyle w:val="Heading2"/>
        <w:rPr>
          <w:lang w:val="sr-Cyrl-RS"/>
        </w:rPr>
      </w:pPr>
      <w:bookmarkStart w:id="9" w:name="_Toc508969246"/>
      <w:r w:rsidRPr="00BE4E5B">
        <w:rPr>
          <w:lang w:val="sr-Cyrl-RS"/>
        </w:rPr>
        <w:t>Остали</w:t>
      </w:r>
      <w:r w:rsidR="007D0074" w:rsidRPr="00BE4E5B">
        <w:rPr>
          <w:lang w:val="sr-Cyrl-RS"/>
        </w:rPr>
        <w:t xml:space="preserve"> токови</w:t>
      </w:r>
      <w:bookmarkEnd w:id="9"/>
    </w:p>
    <w:p w:rsidR="00127BF2" w:rsidRPr="00BE4E5B" w:rsidRDefault="00127BF2" w:rsidP="00C54A32">
      <w:pPr>
        <w:pStyle w:val="ListParagraph"/>
        <w:numPr>
          <w:ilvl w:val="2"/>
          <w:numId w:val="12"/>
        </w:numPr>
        <w:rPr>
          <w:lang w:val="sr-Cyrl-RS"/>
        </w:rPr>
      </w:pPr>
      <w:r w:rsidRPr="00BE4E5B">
        <w:rPr>
          <w:rFonts w:ascii="Century Schoolbook" w:hAnsi="Century Schoolbook"/>
          <w:lang w:val="sr-Cyrl-RS"/>
        </w:rPr>
        <w:t xml:space="preserve">Корисник не кликће на дугме уз поруку, већ одустаје од брисања. </w:t>
      </w:r>
    </w:p>
    <w:p w:rsidR="00687588" w:rsidRPr="00BE4E5B" w:rsidRDefault="00C54A32" w:rsidP="00C54A32">
      <w:pPr>
        <w:pStyle w:val="ListParagraph"/>
        <w:numPr>
          <w:ilvl w:val="2"/>
          <w:numId w:val="12"/>
        </w:numPr>
        <w:rPr>
          <w:lang w:val="sr-Cyrl-RS"/>
        </w:rPr>
      </w:pPr>
      <w:r w:rsidRPr="00BE4E5B">
        <w:rPr>
          <w:rFonts w:ascii="Century Schoolbook" w:hAnsi="Century Schoolbook"/>
          <w:lang w:val="sr-Cyrl-RS"/>
        </w:rPr>
        <w:t>Крај рада.</w:t>
      </w:r>
    </w:p>
    <w:p w:rsidR="00C54A32" w:rsidRPr="00BE4E5B" w:rsidRDefault="00C54A32" w:rsidP="00C54A32">
      <w:pPr>
        <w:rPr>
          <w:lang w:val="sr-Cyrl-RS"/>
        </w:rPr>
      </w:pPr>
    </w:p>
    <w:p w:rsidR="00C54A32" w:rsidRPr="00BE4E5B" w:rsidRDefault="00C54A32" w:rsidP="00C54A32">
      <w:pPr>
        <w:rPr>
          <w:lang w:val="sr-Cyrl-RS"/>
        </w:rPr>
      </w:pPr>
    </w:p>
    <w:p w:rsidR="00687588" w:rsidRPr="00BE4E5B" w:rsidRDefault="00687588" w:rsidP="00687588">
      <w:pPr>
        <w:pStyle w:val="Heading2"/>
        <w:rPr>
          <w:lang w:val="sr-Cyrl-RS"/>
        </w:rPr>
      </w:pPr>
      <w:bookmarkStart w:id="10" w:name="_Toc508969247"/>
      <w:r w:rsidRPr="00BE4E5B">
        <w:rPr>
          <w:lang w:val="sr-Cyrl-RS"/>
        </w:rPr>
        <w:lastRenderedPageBreak/>
        <w:t>Посебни захтеви</w:t>
      </w:r>
      <w:bookmarkEnd w:id="10"/>
    </w:p>
    <w:p w:rsidR="00687588" w:rsidRPr="00BE4E5B" w:rsidRDefault="00687588" w:rsidP="00687588">
      <w:pPr>
        <w:ind w:left="360"/>
        <w:rPr>
          <w:lang w:val="sr-Cyrl-RS"/>
        </w:rPr>
      </w:pPr>
      <w:r w:rsidRPr="00BE4E5B">
        <w:rPr>
          <w:lang w:val="sr-Cyrl-RS"/>
        </w:rPr>
        <w:t>Нема</w:t>
      </w:r>
    </w:p>
    <w:p w:rsidR="00687588" w:rsidRPr="00BE4E5B" w:rsidRDefault="00687588" w:rsidP="00687588">
      <w:pPr>
        <w:pStyle w:val="Heading2"/>
        <w:rPr>
          <w:lang w:val="sr-Cyrl-RS"/>
        </w:rPr>
      </w:pPr>
      <w:bookmarkStart w:id="11" w:name="_Toc508969248"/>
      <w:r w:rsidRPr="00BE4E5B">
        <w:rPr>
          <w:lang w:val="sr-Cyrl-RS"/>
        </w:rPr>
        <w:t>Предуслови</w:t>
      </w:r>
      <w:bookmarkEnd w:id="11"/>
    </w:p>
    <w:p w:rsidR="00127BF2" w:rsidRPr="00BE4E5B" w:rsidRDefault="00127BF2" w:rsidP="00127BF2">
      <w:pPr>
        <w:ind w:firstLine="360"/>
        <w:rPr>
          <w:rFonts w:ascii="Century Schoolbook" w:hAnsi="Century Schoolbook"/>
          <w:lang w:val="sr-Cyrl-RS"/>
        </w:rPr>
      </w:pPr>
      <w:r w:rsidRPr="00BE4E5B">
        <w:rPr>
          <w:rFonts w:ascii="Century Schoolbook" w:hAnsi="Century Schoolbook"/>
          <w:lang w:val="sr-Cyrl-RS"/>
        </w:rPr>
        <w:t>Корисник бира групу из које жели да обрише поруку.</w:t>
      </w:r>
    </w:p>
    <w:p w:rsidR="00687588" w:rsidRPr="00BE4E5B" w:rsidRDefault="00687588" w:rsidP="00687588">
      <w:pPr>
        <w:pStyle w:val="Heading2"/>
        <w:rPr>
          <w:lang w:val="sr-Cyrl-RS"/>
        </w:rPr>
      </w:pPr>
      <w:bookmarkStart w:id="12" w:name="_Toc508969249"/>
      <w:r w:rsidRPr="00BE4E5B">
        <w:rPr>
          <w:lang w:val="sr-Cyrl-RS"/>
        </w:rPr>
        <w:t>Последице</w:t>
      </w:r>
      <w:bookmarkEnd w:id="12"/>
    </w:p>
    <w:p w:rsidR="00A759DC" w:rsidRPr="00BE4E5B" w:rsidRDefault="00687588" w:rsidP="00687588">
      <w:pPr>
        <w:ind w:left="360"/>
        <w:rPr>
          <w:lang w:val="sr-Cyrl-RS"/>
        </w:rPr>
      </w:pPr>
      <w:r w:rsidRPr="00BE4E5B">
        <w:rPr>
          <w:lang w:val="sr-Cyrl-RS"/>
        </w:rPr>
        <w:t xml:space="preserve">Корисник је </w:t>
      </w:r>
      <w:r w:rsidR="00C54A32" w:rsidRPr="00BE4E5B">
        <w:rPr>
          <w:lang w:val="sr-Cyrl-RS"/>
        </w:rPr>
        <w:t xml:space="preserve">обрисао </w:t>
      </w:r>
      <w:r w:rsidR="00127BF2" w:rsidRPr="00BE4E5B">
        <w:rPr>
          <w:lang w:val="sr-Cyrl-RS"/>
        </w:rPr>
        <w:t>поруку</w:t>
      </w:r>
      <w:r w:rsidR="00C54A32" w:rsidRPr="00BE4E5B">
        <w:rPr>
          <w:lang w:val="sr-Cyrl-RS"/>
        </w:rPr>
        <w:t>.</w:t>
      </w: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687588">
      <w:pPr>
        <w:ind w:left="360"/>
        <w:rPr>
          <w:lang w:val="sr-Cyrl-RS"/>
        </w:rPr>
      </w:pPr>
    </w:p>
    <w:p w:rsidR="00005DE9" w:rsidRPr="00BE4E5B" w:rsidRDefault="00005DE9" w:rsidP="00CD03AC">
      <w:pPr>
        <w:rPr>
          <w:lang w:val="sr-Cyrl-RS"/>
        </w:rPr>
      </w:pPr>
    </w:p>
    <w:sectPr w:rsidR="00005DE9" w:rsidRPr="00BE4E5B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481" w:rsidRDefault="00D14481" w:rsidP="00EF14A1">
      <w:r>
        <w:separator/>
      </w:r>
    </w:p>
  </w:endnote>
  <w:endnote w:type="continuationSeparator" w:id="0">
    <w:p w:rsidR="00D14481" w:rsidRDefault="00D14481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8B2054">
      <w:fldChar w:fldCharType="begin"/>
    </w:r>
    <w:r>
      <w:instrText xml:space="preserve"> PAGE </w:instrText>
    </w:r>
    <w:r w:rsidR="008B2054">
      <w:fldChar w:fldCharType="separate"/>
    </w:r>
    <w:r w:rsidR="00127BF2">
      <w:rPr>
        <w:noProof/>
      </w:rPr>
      <w:t>4</w:t>
    </w:r>
    <w:r w:rsidR="008B2054">
      <w:rPr>
        <w:noProof/>
      </w:rPr>
      <w:fldChar w:fldCharType="end"/>
    </w:r>
    <w:r>
      <w:t xml:space="preserve"> </w:t>
    </w:r>
    <w:r w:rsidR="00C54A32"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91440" cy="91440"/>
              <wp:effectExtent l="19050" t="24130" r="22860" b="27305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B7597EE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481" w:rsidRDefault="00D14481" w:rsidP="00EF14A1">
      <w:r>
        <w:separator/>
      </w:r>
    </w:p>
  </w:footnote>
  <w:footnote w:type="continuationSeparator" w:id="0">
    <w:p w:rsidR="00D14481" w:rsidRDefault="00D14481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C54A3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9337D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" strokecolor="#fe8637 [3204]" strokeweight="1pt">
              <w10:wrap anchorx="page" anchory="page"/>
            </v:shape>
          </w:pict>
        </mc:Fallback>
      </mc:AlternateConten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95E70"/>
    <w:multiLevelType w:val="hybridMultilevel"/>
    <w:tmpl w:val="0750E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A6536"/>
    <w:multiLevelType w:val="multilevel"/>
    <w:tmpl w:val="ED44D3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3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2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51"/>
    <w:rsid w:val="00005DE9"/>
    <w:rsid w:val="00005F89"/>
    <w:rsid w:val="000316F6"/>
    <w:rsid w:val="000523F7"/>
    <w:rsid w:val="000861BB"/>
    <w:rsid w:val="00087F04"/>
    <w:rsid w:val="000939C5"/>
    <w:rsid w:val="000A77AE"/>
    <w:rsid w:val="000D472B"/>
    <w:rsid w:val="00127BF2"/>
    <w:rsid w:val="00165F93"/>
    <w:rsid w:val="00197A86"/>
    <w:rsid w:val="001F3FE6"/>
    <w:rsid w:val="002803BF"/>
    <w:rsid w:val="002C5398"/>
    <w:rsid w:val="00347BB1"/>
    <w:rsid w:val="00372566"/>
    <w:rsid w:val="003D2E3C"/>
    <w:rsid w:val="003D323A"/>
    <w:rsid w:val="003F195B"/>
    <w:rsid w:val="00400EDC"/>
    <w:rsid w:val="004346DE"/>
    <w:rsid w:val="00466D2E"/>
    <w:rsid w:val="005E686D"/>
    <w:rsid w:val="00687588"/>
    <w:rsid w:val="0069183A"/>
    <w:rsid w:val="006B0DA4"/>
    <w:rsid w:val="00750F08"/>
    <w:rsid w:val="00793E25"/>
    <w:rsid w:val="00795EE1"/>
    <w:rsid w:val="007D0074"/>
    <w:rsid w:val="0080525C"/>
    <w:rsid w:val="0083571F"/>
    <w:rsid w:val="00836BA2"/>
    <w:rsid w:val="008647CC"/>
    <w:rsid w:val="0088058D"/>
    <w:rsid w:val="008B2054"/>
    <w:rsid w:val="008C3695"/>
    <w:rsid w:val="008D2149"/>
    <w:rsid w:val="008E4B48"/>
    <w:rsid w:val="009047A5"/>
    <w:rsid w:val="00964CCC"/>
    <w:rsid w:val="00970D5F"/>
    <w:rsid w:val="00973EA2"/>
    <w:rsid w:val="00986640"/>
    <w:rsid w:val="009A6E67"/>
    <w:rsid w:val="00A52793"/>
    <w:rsid w:val="00A52BB0"/>
    <w:rsid w:val="00A759DC"/>
    <w:rsid w:val="00AD430F"/>
    <w:rsid w:val="00AE2552"/>
    <w:rsid w:val="00AE4C6C"/>
    <w:rsid w:val="00BD7254"/>
    <w:rsid w:val="00BE4E5B"/>
    <w:rsid w:val="00C54A32"/>
    <w:rsid w:val="00CD03AC"/>
    <w:rsid w:val="00CE737D"/>
    <w:rsid w:val="00D00C45"/>
    <w:rsid w:val="00D121CF"/>
    <w:rsid w:val="00D14481"/>
    <w:rsid w:val="00E00CE3"/>
    <w:rsid w:val="00E02CD4"/>
    <w:rsid w:val="00E71B51"/>
    <w:rsid w:val="00E926FF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FDF08"/>
  <w15:docId w15:val="{DD37E700-C5C8-4932-AFC0-36DA574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7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8.xml><?xml version="1.0" encoding="utf-8"?>
<ds:datastoreItem xmlns:ds="http://schemas.openxmlformats.org/officeDocument/2006/customXml" ds:itemID="{E0E8F342-F0AD-42EF-AE64-FE492385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29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Брисање налога</vt:lpstr>
    </vt:vector>
  </TitlesOfParts>
  <Company>Microsoft Corporation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Брисање поруке</dc:title>
  <dc:subject>Hello Messenger v1.0</dc:subject>
  <dc:creator>Corporate Edition</dc:creator>
  <cp:keywords/>
  <dc:description/>
  <cp:lastModifiedBy>Nikola Pavlović</cp:lastModifiedBy>
  <cp:revision>6</cp:revision>
  <cp:lastPrinted>2018-03-04T20:35:00Z</cp:lastPrinted>
  <dcterms:created xsi:type="dcterms:W3CDTF">2018-03-13T23:42:00Z</dcterms:created>
  <dcterms:modified xsi:type="dcterms:W3CDTF">2018-03-16T12:11:00Z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