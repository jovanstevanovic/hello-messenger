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r-Cyrl-RS"/>
        </w:rPr>
        <w:id w:val="726775094"/>
        <w:docPartObj>
          <w:docPartGallery w:val="Cover Pages"/>
          <w:docPartUnique/>
        </w:docPartObj>
      </w:sdtPr>
      <w:sdtEndPr/>
      <w:sdtContent>
        <w:p w:rsidR="0088058D" w:rsidRPr="007A07F5" w:rsidRDefault="00C54A32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  <w:lang w:val="sr-Cyrl-RS"/>
            </w:rPr>
          </w:pPr>
          <w:r w:rsidRPr="007A07F5"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2505075</wp:posOffset>
                    </wp:positionV>
                    <wp:extent cx="4663440" cy="5027930"/>
                    <wp:effectExtent l="0" t="0" r="3810" b="1270"/>
                    <wp:wrapNone/>
                    <wp:docPr id="17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6BA2" w:rsidRPr="00BD7254" w:rsidRDefault="00836BA2" w:rsidP="00EF14A1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836BA2" w:rsidRPr="00BD7254" w:rsidRDefault="000E0524" w:rsidP="00EF14A1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A2" w:rsidRPr="00BD7254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Hello Messenger v1.0</w:t>
                                    </w:r>
                                  </w:sdtContent>
                                </w:sdt>
                              </w:p>
                              <w:p w:rsidR="00836BA2" w:rsidRDefault="00836BA2" w:rsidP="00EF14A1"/>
                              <w:p w:rsidR="00836BA2" w:rsidRDefault="000E0524" w:rsidP="00EF14A1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</w:rPr>
                                    <w:alias w:val="Abstract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Тим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Брже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боље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јефтиније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836BA2" w:rsidRPr="00E00CE3" w:rsidRDefault="000E0524" w:rsidP="00EF14A1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Schoolbook" w:hAnsi="Century Schoolbook"/>
                                      <w:b/>
                                      <w:sz w:val="28"/>
                                      <w:szCs w:val="28"/>
                                      <w:lang w:val="sr-Cyrl-RS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09D2" w:rsidRPr="00005DE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 xml:space="preserve">Случај: </w:t>
                                    </w:r>
                                    <w:r w:rsidR="006C143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>Претрага група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left:0;text-align:left;margin-left:0;margin-top:197.25pt;width:367.2pt;height:395.9pt;z-index:251677696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" o:allowincell="f" filled="f" stroked="f">
                    <v:textbox>
                      <w:txbxContent>
                        <w:p w:rsidR="00836BA2" w:rsidRPr="00BD7254" w:rsidRDefault="00836BA2" w:rsidP="00EF14A1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836BA2" w:rsidRPr="00BD7254" w:rsidRDefault="002B594E" w:rsidP="00EF14A1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A2" w:rsidRPr="00BD7254">
                                <w:rPr>
                                  <w:b/>
                                  <w:sz w:val="36"/>
                                  <w:szCs w:val="36"/>
                                </w:rPr>
                                <w:t>Hello Messenger v1.0</w:t>
                              </w:r>
                            </w:sdtContent>
                          </w:sdt>
                        </w:p>
                        <w:p w:rsidR="00836BA2" w:rsidRDefault="00836BA2" w:rsidP="00EF14A1"/>
                        <w:p w:rsidR="00836BA2" w:rsidRDefault="002B594E" w:rsidP="00EF14A1">
                          <w:pPr>
                            <w:rPr>
                              <w:b/>
                              <w:i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</w:rPr>
                              <w:alias w:val="Abstract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Тим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: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Брже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,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боље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,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јефтиније</w:t>
                              </w:r>
                              <w:proofErr w:type="spellEnd"/>
                            </w:sdtContent>
                          </w:sdt>
                        </w:p>
                        <w:p w:rsidR="00836BA2" w:rsidRPr="00E00CE3" w:rsidRDefault="002B594E" w:rsidP="00EF14A1">
                          <w:pPr>
                            <w:rPr>
                              <w:b/>
                              <w:i/>
                            </w:rPr>
                          </w:pPr>
                          <w:sdt>
                            <w:sdt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  <w:lang w:val="sr-Cyrl-RS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E09D2" w:rsidRPr="00005DE9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 xml:space="preserve">Случај: </w:t>
                              </w:r>
                              <w:r w:rsidR="006C1439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>Претрага група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A07F5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685" t="33020" r="23495" b="31115"/>
                    <wp:wrapNone/>
                    <wp:docPr id="6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15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B0D934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" o:allowincell="f">
                    <v:group id="Group 75" o:spid="_x0000_s1027" style="position:absolute;left:9203;top:45;width:2310;height:1611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76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Oval 83" o:spid="_x0000_s1035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 w:rsidRPr="007A07F5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7465" t="28575" r="36195" b="34290"/>
                    <wp:wrapNone/>
                    <wp:docPr id="5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647E702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1M1gIAALo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Dm0fUzWAgAAug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Pr="007A07F5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0" b="3175"/>
                    <wp:wrapNone/>
                    <wp:docPr id="4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6BA2" w:rsidRDefault="00836BA2" w:rsidP="00EF14A1"/>
                              <w:p w:rsidR="00836BA2" w:rsidRPr="006B0DA4" w:rsidRDefault="00836BA2" w:rsidP="00EF14A1">
                                <w:proofErr w:type="spellStart"/>
                                <w:r w:rsidRPr="006B0DA4">
                                  <w:rPr>
                                    <w:b/>
                                  </w:rPr>
                                  <w:t>Београд</w:t>
                                </w:r>
                                <w:proofErr w:type="spellEnd"/>
                                <w:r>
                                  <w:t>, 2018.године</w:t>
                                </w:r>
                              </w:p>
                              <w:p w:rsidR="00836BA2" w:rsidRPr="0080525C" w:rsidRDefault="00836BA2" w:rsidP="00EF14A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left:0;text-align:left;margin-left:0;margin-top:0;width:367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" o:allowincell="f" stroked="f">
                    <v:textbox>
                      <w:txbxContent>
                        <w:p w:rsidR="00836BA2" w:rsidRDefault="00836BA2" w:rsidP="00EF14A1"/>
                        <w:p w:rsidR="00836BA2" w:rsidRPr="006B0DA4" w:rsidRDefault="00836BA2" w:rsidP="00EF14A1">
                          <w:proofErr w:type="spellStart"/>
                          <w:r w:rsidRPr="006B0DA4">
                            <w:rPr>
                              <w:b/>
                            </w:rPr>
                            <w:t>Београд</w:t>
                          </w:r>
                          <w:proofErr w:type="spellEnd"/>
                          <w:r>
                            <w:t>, 2018.године</w:t>
                          </w:r>
                        </w:p>
                        <w:p w:rsidR="00836BA2" w:rsidRPr="0080525C" w:rsidRDefault="00836BA2" w:rsidP="00EF14A1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D2E3C" w:rsidRPr="007A07F5">
            <w:rPr>
              <w:lang w:val="sr-Cyrl-RS"/>
            </w:rPr>
            <w:br w:type="page"/>
          </w:r>
        </w:p>
      </w:sdtContent>
    </w:sdt>
    <w:sdt>
      <w:sdtPr>
        <w:rPr>
          <w:lang w:val="sr-Cyrl-RS"/>
        </w:r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7A07F5" w:rsidRDefault="00C54A32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  <w:lang w:val="sr-Cyrl-RS"/>
            </w:rPr>
          </w:pPr>
          <w:r w:rsidRPr="007A07F5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7465" t="28575" r="36195" b="34290"/>
                    <wp:wrapNone/>
                    <wp:docPr id="3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353A59E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+h1QIAALo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162"/>
            <w:gridCol w:w="2145"/>
            <w:gridCol w:w="2159"/>
            <w:gridCol w:w="2164"/>
          </w:tblGrid>
          <w:tr w:rsidR="00BD7254" w:rsidRPr="007A07F5" w:rsidTr="00BD7254">
            <w:tc>
              <w:tcPr>
                <w:tcW w:w="2214" w:type="dxa"/>
              </w:tcPr>
              <w:p w:rsidR="00BD7254" w:rsidRPr="007A07F5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7A07F5">
                  <w:rPr>
                    <w:b/>
                    <w:lang w:val="sr-Cyrl-RS"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7A07F5">
                  <w:rPr>
                    <w:b/>
                    <w:lang w:val="sr-Cyrl-RS"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7A07F5">
                  <w:rPr>
                    <w:b/>
                    <w:lang w:val="sr-Cyrl-RS"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7A07F5">
                  <w:rPr>
                    <w:b/>
                    <w:lang w:val="sr-Cyrl-RS"/>
                  </w:rPr>
                  <w:t>Аутор</w:t>
                </w:r>
              </w:p>
            </w:tc>
          </w:tr>
          <w:tr w:rsidR="00BD7254" w:rsidRPr="007A07F5" w:rsidTr="00BD7254">
            <w:tc>
              <w:tcPr>
                <w:tcW w:w="2214" w:type="dxa"/>
              </w:tcPr>
              <w:p w:rsidR="00BD7254" w:rsidRPr="007A07F5" w:rsidRDefault="00BD7254" w:rsidP="00BD7254">
                <w:pPr>
                  <w:jc w:val="center"/>
                  <w:rPr>
                    <w:lang w:val="sr-Cyrl-RS"/>
                  </w:rPr>
                </w:pPr>
                <w:r w:rsidRPr="007A07F5">
                  <w:rPr>
                    <w:lang w:val="sr-Cyrl-RS"/>
                  </w:rPr>
                  <w:t>04.03.2018.</w:t>
                </w: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jc w:val="center"/>
                  <w:rPr>
                    <w:lang w:val="sr-Cyrl-RS"/>
                  </w:rPr>
                </w:pPr>
                <w:r w:rsidRPr="007A07F5">
                  <w:rPr>
                    <w:lang w:val="sr-Cyrl-RS"/>
                  </w:rPr>
                  <w:t>1.0</w:t>
                </w: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jc w:val="center"/>
                  <w:rPr>
                    <w:lang w:val="sr-Cyrl-RS"/>
                  </w:rPr>
                </w:pPr>
                <w:r w:rsidRPr="007A07F5">
                  <w:rPr>
                    <w:lang w:val="sr-Cyrl-RS"/>
                  </w:rPr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7A07F5" w:rsidRDefault="00005DE9" w:rsidP="00BD7254">
                <w:pPr>
                  <w:rPr>
                    <w:sz w:val="20"/>
                    <w:szCs w:val="20"/>
                    <w:lang w:val="sr-Cyrl-RS"/>
                  </w:rPr>
                </w:pPr>
                <w:r w:rsidRPr="007A07F5">
                  <w:rPr>
                    <w:sz w:val="20"/>
                    <w:szCs w:val="20"/>
                    <w:lang w:val="sr-Cyrl-RS"/>
                  </w:rPr>
                  <w:t>Урош Миливојевић</w:t>
                </w:r>
              </w:p>
            </w:tc>
          </w:tr>
          <w:tr w:rsidR="00BD7254" w:rsidRPr="007A07F5" w:rsidTr="00BD7254">
            <w:tc>
              <w:tcPr>
                <w:tcW w:w="2214" w:type="dxa"/>
              </w:tcPr>
              <w:p w:rsidR="00BD7254" w:rsidRPr="007A07F5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rPr>
                    <w:lang w:val="sr-Cyrl-RS"/>
                  </w:rPr>
                </w:pPr>
              </w:p>
            </w:tc>
          </w:tr>
          <w:tr w:rsidR="00BD7254" w:rsidRPr="007A07F5" w:rsidTr="00BD7254">
            <w:tc>
              <w:tcPr>
                <w:tcW w:w="2214" w:type="dxa"/>
              </w:tcPr>
              <w:p w:rsidR="00BD7254" w:rsidRPr="007A07F5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7A07F5" w:rsidRDefault="00BD7254" w:rsidP="00BD7254">
                <w:pPr>
                  <w:rPr>
                    <w:lang w:val="sr-Cyrl-RS"/>
                  </w:rPr>
                </w:pPr>
              </w:p>
            </w:tc>
          </w:tr>
        </w:tbl>
        <w:p w:rsidR="00D121CF" w:rsidRPr="007A07F5" w:rsidRDefault="00D121CF" w:rsidP="00BD7254">
          <w:pPr>
            <w:rPr>
              <w:lang w:val="sr-Cyrl-RS"/>
            </w:rPr>
          </w:pPr>
        </w:p>
        <w:p w:rsidR="00D121CF" w:rsidRPr="007A07F5" w:rsidRDefault="00D121CF">
          <w:pPr>
            <w:spacing w:after="200"/>
            <w:jc w:val="left"/>
            <w:rPr>
              <w:lang w:val="sr-Cyrl-RS"/>
            </w:rPr>
          </w:pPr>
          <w:r w:rsidRPr="007A07F5">
            <w:rPr>
              <w:lang w:val="sr-Cyrl-RS"/>
            </w:rPr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7A07F5" w:rsidRDefault="00D121CF">
              <w:pPr>
                <w:pStyle w:val="TOCHeading"/>
                <w:rPr>
                  <w:lang w:val="sr-Cyrl-RS"/>
                </w:rPr>
              </w:pPr>
              <w:r w:rsidRPr="007A07F5">
                <w:rPr>
                  <w:lang w:val="sr-Cyrl-RS"/>
                </w:rPr>
                <w:t>Садржај</w:t>
              </w:r>
            </w:p>
            <w:p w:rsidR="007A07F5" w:rsidRDefault="008B2054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r w:rsidRPr="007A07F5">
                <w:rPr>
                  <w:lang w:val="sr-Cyrl-RS"/>
                </w:rPr>
                <w:fldChar w:fldCharType="begin"/>
              </w:r>
              <w:r w:rsidR="00D121CF" w:rsidRPr="007A07F5">
                <w:rPr>
                  <w:lang w:val="sr-Cyrl-RS"/>
                </w:rPr>
                <w:instrText xml:space="preserve"> TOC \o "1-3" \h \z \u </w:instrText>
              </w:r>
              <w:r w:rsidRPr="007A07F5">
                <w:rPr>
                  <w:lang w:val="sr-Cyrl-RS"/>
                </w:rPr>
                <w:fldChar w:fldCharType="separate"/>
              </w:r>
              <w:bookmarkStart w:id="0" w:name="_GoBack"/>
              <w:bookmarkEnd w:id="0"/>
              <w:r w:rsidR="007A07F5" w:rsidRPr="00D42D5B">
                <w:rPr>
                  <w:rStyle w:val="Hyperlink"/>
                  <w:noProof/>
                </w:rPr>
                <w:fldChar w:fldCharType="begin"/>
              </w:r>
              <w:r w:rsidR="007A07F5" w:rsidRPr="00D42D5B">
                <w:rPr>
                  <w:rStyle w:val="Hyperlink"/>
                  <w:noProof/>
                </w:rPr>
                <w:instrText xml:space="preserve"> </w:instrText>
              </w:r>
              <w:r w:rsidR="007A07F5">
                <w:rPr>
                  <w:noProof/>
                </w:rPr>
                <w:instrText>HYPERLINK \l "_Toc508969362"</w:instrText>
              </w:r>
              <w:r w:rsidR="007A07F5" w:rsidRPr="00D42D5B">
                <w:rPr>
                  <w:rStyle w:val="Hyperlink"/>
                  <w:noProof/>
                </w:rPr>
                <w:instrText xml:space="preserve"> </w:instrText>
              </w:r>
              <w:r w:rsidR="007A07F5" w:rsidRPr="00D42D5B">
                <w:rPr>
                  <w:rStyle w:val="Hyperlink"/>
                  <w:noProof/>
                </w:rPr>
              </w:r>
              <w:r w:rsidR="007A07F5" w:rsidRPr="00D42D5B">
                <w:rPr>
                  <w:rStyle w:val="Hyperlink"/>
                  <w:noProof/>
                </w:rPr>
                <w:fldChar w:fldCharType="separate"/>
              </w:r>
              <w:r w:rsidR="007A07F5" w:rsidRPr="00D42D5B">
                <w:rPr>
                  <w:rStyle w:val="Hyperlink"/>
                  <w:noProof/>
                  <w:lang w:val="sr-Cyrl-RS"/>
                </w:rPr>
                <w:t>1</w:t>
              </w:r>
              <w:r w:rsidR="007A07F5"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  <w:tab/>
              </w:r>
              <w:r w:rsidR="007A07F5" w:rsidRPr="00D42D5B">
                <w:rPr>
                  <w:rStyle w:val="Hyperlink"/>
                  <w:noProof/>
                  <w:lang w:val="sr-Cyrl-RS"/>
                </w:rPr>
                <w:t>Увод</w:t>
              </w:r>
              <w:r w:rsidR="007A07F5">
                <w:rPr>
                  <w:noProof/>
                  <w:webHidden/>
                </w:rPr>
                <w:tab/>
              </w:r>
              <w:r w:rsidR="007A07F5">
                <w:rPr>
                  <w:noProof/>
                  <w:webHidden/>
                </w:rPr>
                <w:fldChar w:fldCharType="begin"/>
              </w:r>
              <w:r w:rsidR="007A07F5">
                <w:rPr>
                  <w:noProof/>
                  <w:webHidden/>
                </w:rPr>
                <w:instrText xml:space="preserve"> PAGEREF _Toc508969362 \h </w:instrText>
              </w:r>
              <w:r w:rsidR="007A07F5">
                <w:rPr>
                  <w:noProof/>
                  <w:webHidden/>
                </w:rPr>
              </w:r>
              <w:r w:rsidR="007A07F5">
                <w:rPr>
                  <w:noProof/>
                  <w:webHidden/>
                </w:rPr>
                <w:fldChar w:fldCharType="separate"/>
              </w:r>
              <w:r w:rsidR="007A07F5">
                <w:rPr>
                  <w:noProof/>
                  <w:webHidden/>
                </w:rPr>
                <w:t>3</w:t>
              </w:r>
              <w:r w:rsidR="007A07F5">
                <w:rPr>
                  <w:noProof/>
                  <w:webHidden/>
                </w:rPr>
                <w:fldChar w:fldCharType="end"/>
              </w:r>
              <w:r w:rsidR="007A07F5" w:rsidRPr="00D42D5B">
                <w:rPr>
                  <w:rStyle w:val="Hyperlink"/>
                  <w:noProof/>
                </w:rPr>
                <w:fldChar w:fldCharType="end"/>
              </w:r>
            </w:p>
            <w:p w:rsidR="007A07F5" w:rsidRDefault="007A07F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63" w:history="1">
                <w:r w:rsidRPr="00D42D5B">
                  <w:rPr>
                    <w:rStyle w:val="Hyperlink"/>
                    <w:noProof/>
                    <w:lang w:val="sr-Cyrl-RS"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07F5" w:rsidRDefault="007A07F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64" w:history="1">
                <w:r w:rsidRPr="00D42D5B">
                  <w:rPr>
                    <w:rStyle w:val="Hyperlink"/>
                    <w:noProof/>
                    <w:lang w:val="sr-Cyrl-RS"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07F5" w:rsidRDefault="007A07F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65" w:history="1">
                <w:r w:rsidRPr="00D42D5B">
                  <w:rPr>
                    <w:rStyle w:val="Hyperlink"/>
                    <w:noProof/>
                    <w:lang w:val="sr-Cyrl-RS"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07F5" w:rsidRDefault="007A07F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66" w:history="1">
                <w:r w:rsidRPr="00D42D5B">
                  <w:rPr>
                    <w:rStyle w:val="Hyperlink"/>
                    <w:noProof/>
                    <w:lang w:val="sr-Cyrl-RS"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07F5" w:rsidRDefault="007A07F5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67" w:history="1">
                <w:r w:rsidRPr="00D42D5B">
                  <w:rPr>
                    <w:rStyle w:val="Hyperlink"/>
                    <w:noProof/>
                    <w:lang w:val="sr-Cyrl-R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Сценарио претраге група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07F5" w:rsidRDefault="007A07F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68" w:history="1">
                <w:r w:rsidRPr="00D42D5B">
                  <w:rPr>
                    <w:rStyle w:val="Hyperlink"/>
                    <w:noProof/>
                    <w:lang w:val="sr-Cyrl-RS"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07F5" w:rsidRDefault="007A07F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69" w:history="1">
                <w:r w:rsidRPr="00D42D5B">
                  <w:rPr>
                    <w:rStyle w:val="Hyperlink"/>
                    <w:noProof/>
                    <w:lang w:val="sr-Cyrl-RS"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07F5" w:rsidRDefault="007A07F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70" w:history="1">
                <w:r w:rsidRPr="00D42D5B">
                  <w:rPr>
                    <w:rStyle w:val="Hyperlink"/>
                    <w:noProof/>
                    <w:lang w:val="sr-Cyrl-RS"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07F5" w:rsidRDefault="007A07F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71" w:history="1">
                <w:r w:rsidRPr="00D42D5B">
                  <w:rPr>
                    <w:rStyle w:val="Hyperlink"/>
                    <w:noProof/>
                    <w:lang w:val="sr-Cyrl-RS"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07F5" w:rsidRDefault="007A07F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72" w:history="1">
                <w:r w:rsidRPr="00D42D5B">
                  <w:rPr>
                    <w:rStyle w:val="Hyperlink"/>
                    <w:noProof/>
                    <w:lang w:val="sr-Cyrl-RS"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07F5" w:rsidRDefault="007A07F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73" w:history="1">
                <w:r w:rsidRPr="00D42D5B">
                  <w:rPr>
                    <w:rStyle w:val="Hyperlink"/>
                    <w:noProof/>
                    <w:lang w:val="sr-Cyrl-RS"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42D5B">
                  <w:rPr>
                    <w:rStyle w:val="Hyperlink"/>
                    <w:noProof/>
                    <w:lang w:val="sr-Cyrl-RS"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7A07F5" w:rsidRDefault="008B2054" w:rsidP="00BD7254">
              <w:pPr>
                <w:rPr>
                  <w:lang w:val="sr-Cyrl-RS"/>
                </w:rPr>
              </w:pPr>
              <w:r w:rsidRPr="007A07F5">
                <w:rPr>
                  <w:b/>
                  <w:bCs/>
                  <w:noProof/>
                  <w:lang w:val="sr-Cyrl-RS"/>
                </w:rPr>
                <w:fldChar w:fldCharType="end"/>
              </w:r>
            </w:p>
          </w:sdtContent>
        </w:sdt>
      </w:sdtContent>
    </w:sdt>
    <w:p w:rsidR="00E71B51" w:rsidRPr="007A07F5" w:rsidRDefault="00E71B51" w:rsidP="00EF14A1">
      <w:pPr>
        <w:rPr>
          <w:lang w:val="sr-Cyrl-RS"/>
        </w:rPr>
      </w:pPr>
      <w:r w:rsidRPr="007A07F5">
        <w:rPr>
          <w:lang w:val="sr-Cyrl-RS"/>
        </w:rPr>
        <w:br w:type="page"/>
      </w:r>
    </w:p>
    <w:p w:rsidR="00BD7254" w:rsidRPr="007A07F5" w:rsidRDefault="002C5398" w:rsidP="00BD7254">
      <w:pPr>
        <w:pStyle w:val="Heading1"/>
        <w:rPr>
          <w:lang w:val="sr-Cyrl-RS"/>
        </w:rPr>
      </w:pPr>
      <w:bookmarkStart w:id="1" w:name="_Toc508969362"/>
      <w:r w:rsidRPr="007A07F5">
        <w:rPr>
          <w:lang w:val="sr-Cyrl-RS"/>
        </w:rPr>
        <w:lastRenderedPageBreak/>
        <w:t>Увод</w:t>
      </w:r>
      <w:bookmarkEnd w:id="1"/>
    </w:p>
    <w:p w:rsidR="00BD7254" w:rsidRPr="007A07F5" w:rsidRDefault="00BD7254" w:rsidP="00BD7254">
      <w:pPr>
        <w:pStyle w:val="Heading2"/>
        <w:rPr>
          <w:lang w:val="sr-Cyrl-RS"/>
        </w:rPr>
      </w:pPr>
      <w:bookmarkStart w:id="2" w:name="_Toc508969363"/>
      <w:r w:rsidRPr="007A07F5">
        <w:rPr>
          <w:lang w:val="sr-Cyrl-RS"/>
        </w:rPr>
        <w:t>Резиме</w:t>
      </w:r>
      <w:bookmarkEnd w:id="2"/>
    </w:p>
    <w:p w:rsidR="00BD7254" w:rsidRPr="007A07F5" w:rsidRDefault="00836BA2" w:rsidP="00D121CF">
      <w:pPr>
        <w:ind w:left="360"/>
        <w:rPr>
          <w:lang w:val="sr-Cyrl-RS"/>
        </w:rPr>
      </w:pPr>
      <w:r w:rsidRPr="007A07F5">
        <w:rPr>
          <w:lang w:val="sr-Cyrl-RS"/>
        </w:rPr>
        <w:t>Дефиниција сценарија употребе „</w:t>
      </w:r>
      <w:r w:rsidR="000E7DAD" w:rsidRPr="007A07F5">
        <w:rPr>
          <w:lang w:val="sr-Cyrl-RS"/>
        </w:rPr>
        <w:t>Претрага група</w:t>
      </w:r>
      <w:r w:rsidRPr="007A07F5">
        <w:rPr>
          <w:lang w:val="sr-Cyrl-RS"/>
        </w:rPr>
        <w:t>“</w:t>
      </w:r>
      <w:r w:rsidR="00BD7254" w:rsidRPr="007A07F5">
        <w:rPr>
          <w:lang w:val="sr-Cyrl-RS"/>
        </w:rPr>
        <w:t>.</w:t>
      </w:r>
    </w:p>
    <w:p w:rsidR="00D121CF" w:rsidRPr="007A07F5" w:rsidRDefault="00D121CF" w:rsidP="00D121CF">
      <w:pPr>
        <w:pStyle w:val="Heading2"/>
        <w:rPr>
          <w:lang w:val="sr-Cyrl-RS"/>
        </w:rPr>
      </w:pPr>
      <w:bookmarkStart w:id="3" w:name="_Toc508969364"/>
      <w:r w:rsidRPr="007A07F5">
        <w:rPr>
          <w:lang w:val="sr-Cyrl-RS"/>
        </w:rPr>
        <w:t>Намена документа и циљне групе</w:t>
      </w:r>
      <w:bookmarkEnd w:id="3"/>
    </w:p>
    <w:p w:rsidR="00836BA2" w:rsidRPr="007A07F5" w:rsidRDefault="00836BA2" w:rsidP="00836BA2">
      <w:pPr>
        <w:ind w:left="360"/>
        <w:rPr>
          <w:lang w:val="sr-Cyrl-RS"/>
        </w:rPr>
      </w:pPr>
      <w:r w:rsidRPr="007A07F5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7A07F5">
        <w:rPr>
          <w:lang w:val="sr-Cyrl-RS"/>
        </w:rPr>
        <w:t>.</w:t>
      </w:r>
    </w:p>
    <w:p w:rsidR="00836BA2" w:rsidRPr="007A07F5" w:rsidRDefault="00836BA2" w:rsidP="00836BA2">
      <w:pPr>
        <w:pStyle w:val="Heading2"/>
        <w:rPr>
          <w:lang w:val="sr-Cyrl-RS"/>
        </w:rPr>
      </w:pPr>
      <w:bookmarkStart w:id="4" w:name="_Toc508969365"/>
      <w:r w:rsidRPr="007A07F5">
        <w:rPr>
          <w:lang w:val="sr-Cyrl-RS"/>
        </w:rPr>
        <w:t>Референце</w:t>
      </w:r>
      <w:bookmarkEnd w:id="4"/>
    </w:p>
    <w:p w:rsidR="00836BA2" w:rsidRPr="007A07F5" w:rsidRDefault="00836BA2" w:rsidP="00836BA2">
      <w:pPr>
        <w:pStyle w:val="ListParagraph"/>
        <w:numPr>
          <w:ilvl w:val="0"/>
          <w:numId w:val="12"/>
        </w:numPr>
        <w:rPr>
          <w:lang w:val="sr-Cyrl-RS"/>
        </w:rPr>
      </w:pPr>
      <w:r w:rsidRPr="007A07F5">
        <w:rPr>
          <w:lang w:val="sr-Cyrl-RS"/>
        </w:rPr>
        <w:t>Пројектни задатак</w:t>
      </w:r>
      <w:r w:rsidR="00D00C45" w:rsidRPr="007A07F5">
        <w:rPr>
          <w:lang w:val="sr-Cyrl-RS"/>
        </w:rPr>
        <w:t>.</w:t>
      </w:r>
    </w:p>
    <w:p w:rsidR="00836BA2" w:rsidRPr="007A07F5" w:rsidRDefault="00836BA2" w:rsidP="00836BA2">
      <w:pPr>
        <w:pStyle w:val="ListParagraph"/>
        <w:numPr>
          <w:ilvl w:val="0"/>
          <w:numId w:val="12"/>
        </w:numPr>
        <w:rPr>
          <w:lang w:val="sr-Cyrl-RS"/>
        </w:rPr>
      </w:pPr>
      <w:r w:rsidRPr="007A07F5">
        <w:rPr>
          <w:lang w:val="sr-Cyrl-RS"/>
        </w:rPr>
        <w:t>Упутство за писање спецификације сценарија употребе</w:t>
      </w:r>
      <w:r w:rsidR="00D00C45" w:rsidRPr="007A07F5">
        <w:rPr>
          <w:lang w:val="sr-Cyrl-RS"/>
        </w:rPr>
        <w:t>.</w:t>
      </w:r>
    </w:p>
    <w:p w:rsidR="00836BA2" w:rsidRPr="007A07F5" w:rsidRDefault="00836BA2" w:rsidP="00836BA2">
      <w:pPr>
        <w:pStyle w:val="Heading2"/>
        <w:rPr>
          <w:lang w:val="sr-Cyrl-RS"/>
        </w:rPr>
      </w:pPr>
      <w:bookmarkStart w:id="5" w:name="_Toc508969366"/>
      <w:r w:rsidRPr="007A07F5"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1"/>
        <w:gridCol w:w="2884"/>
      </w:tblGrid>
      <w:tr w:rsidR="00836BA2" w:rsidRPr="007A07F5" w:rsidTr="00836BA2"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  <w:r w:rsidRPr="007A07F5">
              <w:rPr>
                <w:lang w:val="sr-Cyrl-RS"/>
              </w:rPr>
              <w:t>Редни број</w:t>
            </w:r>
          </w:p>
        </w:tc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  <w:r w:rsidRPr="007A07F5">
              <w:rPr>
                <w:lang w:val="sr-Cyrl-RS"/>
              </w:rPr>
              <w:t>Опис</w:t>
            </w:r>
          </w:p>
        </w:tc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  <w:r w:rsidRPr="007A07F5">
              <w:rPr>
                <w:lang w:val="sr-Cyrl-RS"/>
              </w:rPr>
              <w:t>Решење</w:t>
            </w:r>
          </w:p>
        </w:tc>
      </w:tr>
      <w:tr w:rsidR="00836BA2" w:rsidRPr="007A07F5" w:rsidTr="00836BA2"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</w:tr>
      <w:tr w:rsidR="00836BA2" w:rsidRPr="007A07F5" w:rsidTr="00836BA2"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</w:tr>
      <w:tr w:rsidR="00836BA2" w:rsidRPr="007A07F5" w:rsidTr="00836BA2"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</w:tr>
      <w:tr w:rsidR="00836BA2" w:rsidRPr="007A07F5" w:rsidTr="00836BA2"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7A07F5" w:rsidRDefault="00836BA2" w:rsidP="00836BA2">
            <w:pPr>
              <w:rPr>
                <w:lang w:val="sr-Cyrl-RS"/>
              </w:rPr>
            </w:pPr>
          </w:p>
        </w:tc>
      </w:tr>
    </w:tbl>
    <w:p w:rsidR="00836BA2" w:rsidRPr="007A07F5" w:rsidRDefault="00836BA2" w:rsidP="00836BA2">
      <w:pPr>
        <w:rPr>
          <w:lang w:val="sr-Cyrl-RS"/>
        </w:rPr>
      </w:pPr>
    </w:p>
    <w:p w:rsidR="00836BA2" w:rsidRPr="007A07F5" w:rsidRDefault="00836BA2" w:rsidP="00836BA2">
      <w:pPr>
        <w:pStyle w:val="Heading1"/>
        <w:rPr>
          <w:lang w:val="sr-Cyrl-RS"/>
        </w:rPr>
      </w:pPr>
      <w:bookmarkStart w:id="6" w:name="_Toc508969367"/>
      <w:r w:rsidRPr="007A07F5">
        <w:rPr>
          <w:lang w:val="sr-Cyrl-RS"/>
        </w:rPr>
        <w:t xml:space="preserve">Сценарио </w:t>
      </w:r>
      <w:r w:rsidR="007A07F5">
        <w:rPr>
          <w:lang w:val="sr-Cyrl-RS"/>
        </w:rPr>
        <w:t>претраге група</w:t>
      </w:r>
      <w:bookmarkEnd w:id="6"/>
    </w:p>
    <w:p w:rsidR="00836BA2" w:rsidRPr="007A07F5" w:rsidRDefault="00836BA2" w:rsidP="00836BA2">
      <w:pPr>
        <w:pStyle w:val="Heading2"/>
        <w:rPr>
          <w:lang w:val="sr-Cyrl-RS"/>
        </w:rPr>
      </w:pPr>
      <w:bookmarkStart w:id="7" w:name="_Toc508969368"/>
      <w:r w:rsidRPr="007A07F5">
        <w:rPr>
          <w:lang w:val="sr-Cyrl-RS"/>
        </w:rPr>
        <w:t>Кратак опис</w:t>
      </w:r>
      <w:bookmarkEnd w:id="7"/>
    </w:p>
    <w:p w:rsidR="006C1439" w:rsidRPr="007A07F5" w:rsidRDefault="006C1439" w:rsidP="006C1439">
      <w:pPr>
        <w:ind w:left="360"/>
        <w:rPr>
          <w:lang w:val="sr-Cyrl-RS"/>
        </w:rPr>
      </w:pPr>
      <w:r w:rsidRPr="007A07F5">
        <w:rPr>
          <w:rFonts w:ascii="Century Schoolbook" w:hAnsi="Century Schoolbook"/>
          <w:lang w:val="sr-Cyrl-RS"/>
        </w:rPr>
        <w:t>Корисник жели да претражи групе пријатеља са којима је размењивао поруке, како би нашао жељену групу.</w:t>
      </w:r>
    </w:p>
    <w:p w:rsidR="007D0074" w:rsidRPr="007A07F5" w:rsidRDefault="009A6E67" w:rsidP="007D0074">
      <w:pPr>
        <w:pStyle w:val="Heading2"/>
        <w:rPr>
          <w:lang w:val="sr-Cyrl-RS"/>
        </w:rPr>
      </w:pPr>
      <w:bookmarkStart w:id="8" w:name="_Toc508969369"/>
      <w:r w:rsidRPr="007A07F5">
        <w:rPr>
          <w:lang w:val="sr-Cyrl-RS"/>
        </w:rPr>
        <w:t>Главни т</w:t>
      </w:r>
      <w:r w:rsidR="007D0074" w:rsidRPr="007A07F5">
        <w:rPr>
          <w:lang w:val="sr-Cyrl-RS"/>
        </w:rPr>
        <w:t>ок догађаја</w:t>
      </w:r>
      <w:bookmarkEnd w:id="8"/>
    </w:p>
    <w:p w:rsidR="006C1439" w:rsidRPr="007A07F5" w:rsidRDefault="006C1439" w:rsidP="00EB0B6C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  <w:lang w:val="sr-Cyrl-RS"/>
        </w:rPr>
      </w:pPr>
      <w:r w:rsidRPr="007A07F5">
        <w:rPr>
          <w:rFonts w:ascii="Century Schoolbook" w:hAnsi="Century Schoolbook"/>
          <w:lang w:val="sr-Cyrl-RS"/>
        </w:rPr>
        <w:t>Корисник уноси потребне информације у одељак претрага.</w:t>
      </w:r>
    </w:p>
    <w:p w:rsidR="00EB0B6C" w:rsidRPr="007A07F5" w:rsidRDefault="006C1439" w:rsidP="006C1439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  <w:lang w:val="sr-Cyrl-RS"/>
        </w:rPr>
      </w:pPr>
      <w:r w:rsidRPr="007A07F5">
        <w:rPr>
          <w:rFonts w:ascii="Century Schoolbook" w:hAnsi="Century Schoolbook"/>
          <w:lang w:val="sr-Cyrl-RS"/>
        </w:rPr>
        <w:t>Корисник налази жељену групу.</w:t>
      </w:r>
    </w:p>
    <w:p w:rsidR="002E09D2" w:rsidRPr="007A07F5" w:rsidRDefault="002E09D2" w:rsidP="002E09D2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  <w:lang w:val="sr-Cyrl-RS"/>
        </w:rPr>
      </w:pPr>
      <w:r w:rsidRPr="007A07F5">
        <w:rPr>
          <w:rFonts w:ascii="Century Schoolbook" w:hAnsi="Century Schoolbook"/>
          <w:lang w:val="sr-Cyrl-RS"/>
        </w:rPr>
        <w:t>Крај сценарија.</w:t>
      </w:r>
    </w:p>
    <w:p w:rsidR="00EB0B6C" w:rsidRPr="007A07F5" w:rsidRDefault="009A6E67" w:rsidP="002E09D2">
      <w:pPr>
        <w:pStyle w:val="Heading2"/>
        <w:rPr>
          <w:lang w:val="sr-Cyrl-RS"/>
        </w:rPr>
      </w:pPr>
      <w:bookmarkStart w:id="9" w:name="_Toc508969370"/>
      <w:r w:rsidRPr="007A07F5">
        <w:rPr>
          <w:lang w:val="sr-Cyrl-RS"/>
        </w:rPr>
        <w:t>Остали</w:t>
      </w:r>
      <w:r w:rsidR="007D0074" w:rsidRPr="007A07F5">
        <w:rPr>
          <w:lang w:val="sr-Cyrl-RS"/>
        </w:rPr>
        <w:t xml:space="preserve"> токови</w:t>
      </w:r>
      <w:bookmarkEnd w:id="9"/>
    </w:p>
    <w:p w:rsidR="00EB0B6C" w:rsidRPr="007A07F5" w:rsidRDefault="006C1439" w:rsidP="006C1439">
      <w:pPr>
        <w:pStyle w:val="ListParagraph"/>
        <w:numPr>
          <w:ilvl w:val="2"/>
          <w:numId w:val="12"/>
        </w:numPr>
        <w:spacing w:line="240" w:lineRule="auto"/>
        <w:jc w:val="left"/>
        <w:rPr>
          <w:rFonts w:ascii="Century Schoolbook" w:hAnsi="Century Schoolbook"/>
          <w:lang w:val="sr-Cyrl-RS"/>
        </w:rPr>
      </w:pPr>
      <w:r w:rsidRPr="007A07F5">
        <w:rPr>
          <w:rFonts w:ascii="Century Schoolbook" w:hAnsi="Century Schoolbook"/>
          <w:lang w:val="sr-Cyrl-RS"/>
        </w:rPr>
        <w:t>Корисник не налази жељену групу</w:t>
      </w:r>
      <w:r w:rsidR="002E09D2" w:rsidRPr="007A07F5">
        <w:rPr>
          <w:rFonts w:ascii="Century Schoolbook" w:hAnsi="Century Schoolbook"/>
          <w:lang w:val="sr-Cyrl-RS"/>
        </w:rPr>
        <w:t>.</w:t>
      </w:r>
    </w:p>
    <w:p w:rsidR="002E09D2" w:rsidRPr="007A07F5" w:rsidRDefault="006C1439" w:rsidP="006C1439">
      <w:pPr>
        <w:pStyle w:val="ListParagraph"/>
        <w:numPr>
          <w:ilvl w:val="2"/>
          <w:numId w:val="12"/>
        </w:numPr>
        <w:spacing w:line="240" w:lineRule="auto"/>
        <w:jc w:val="left"/>
        <w:rPr>
          <w:rFonts w:ascii="Century Schoolbook" w:hAnsi="Century Schoolbook"/>
          <w:lang w:val="sr-Cyrl-RS"/>
        </w:rPr>
      </w:pPr>
      <w:r w:rsidRPr="007A07F5">
        <w:rPr>
          <w:rFonts w:ascii="Century Schoolbook" w:hAnsi="Century Schoolbook"/>
          <w:lang w:val="sr-Cyrl-RS"/>
        </w:rPr>
        <w:t>Корисник брише унете информације</w:t>
      </w:r>
      <w:r w:rsidR="002E09D2" w:rsidRPr="007A07F5">
        <w:rPr>
          <w:rFonts w:ascii="Century Schoolbook" w:hAnsi="Century Schoolbook"/>
          <w:lang w:val="sr-Cyrl-RS"/>
        </w:rPr>
        <w:t>.</w:t>
      </w:r>
    </w:p>
    <w:p w:rsidR="006C1439" w:rsidRPr="007A07F5" w:rsidRDefault="006C1439" w:rsidP="006C1439">
      <w:pPr>
        <w:pStyle w:val="ListParagraph"/>
        <w:numPr>
          <w:ilvl w:val="2"/>
          <w:numId w:val="12"/>
        </w:numPr>
        <w:spacing w:line="240" w:lineRule="auto"/>
        <w:jc w:val="left"/>
        <w:rPr>
          <w:lang w:val="sr-Cyrl-RS"/>
        </w:rPr>
      </w:pPr>
      <w:r w:rsidRPr="007A07F5">
        <w:rPr>
          <w:rFonts w:ascii="Century Schoolbook" w:hAnsi="Century Schoolbook"/>
          <w:lang w:val="sr-Cyrl-RS"/>
        </w:rPr>
        <w:t>Наставак сценарија (тачка 1).</w:t>
      </w:r>
    </w:p>
    <w:p w:rsidR="00C54A32" w:rsidRPr="007A07F5" w:rsidRDefault="006C1439" w:rsidP="006C1439">
      <w:pPr>
        <w:ind w:left="720"/>
        <w:rPr>
          <w:lang w:val="sr-Cyrl-RS"/>
        </w:rPr>
      </w:pPr>
      <w:r w:rsidRPr="007A07F5">
        <w:rPr>
          <w:lang w:val="sr-Cyrl-RS"/>
        </w:rPr>
        <w:t>2.2.1. Крај рада.</w:t>
      </w:r>
    </w:p>
    <w:p w:rsidR="006C1439" w:rsidRPr="007A07F5" w:rsidRDefault="006C1439" w:rsidP="006C1439">
      <w:pPr>
        <w:ind w:left="720"/>
        <w:rPr>
          <w:lang w:val="sr-Cyrl-RS"/>
        </w:rPr>
      </w:pPr>
    </w:p>
    <w:p w:rsidR="00687588" w:rsidRPr="007A07F5" w:rsidRDefault="00687588" w:rsidP="00687588">
      <w:pPr>
        <w:pStyle w:val="Heading2"/>
        <w:rPr>
          <w:lang w:val="sr-Cyrl-RS"/>
        </w:rPr>
      </w:pPr>
      <w:bookmarkStart w:id="10" w:name="_Toc508969371"/>
      <w:r w:rsidRPr="007A07F5">
        <w:rPr>
          <w:lang w:val="sr-Cyrl-RS"/>
        </w:rPr>
        <w:lastRenderedPageBreak/>
        <w:t>Посебни захтеви</w:t>
      </w:r>
      <w:bookmarkEnd w:id="10"/>
    </w:p>
    <w:p w:rsidR="00687588" w:rsidRPr="007A07F5" w:rsidRDefault="00687588" w:rsidP="00687588">
      <w:pPr>
        <w:ind w:left="360"/>
        <w:rPr>
          <w:lang w:val="sr-Cyrl-RS"/>
        </w:rPr>
      </w:pPr>
      <w:r w:rsidRPr="007A07F5">
        <w:rPr>
          <w:lang w:val="sr-Cyrl-RS"/>
        </w:rPr>
        <w:t>Нема</w:t>
      </w:r>
    </w:p>
    <w:p w:rsidR="00687588" w:rsidRPr="007A07F5" w:rsidRDefault="00687588" w:rsidP="00687588">
      <w:pPr>
        <w:pStyle w:val="Heading2"/>
        <w:rPr>
          <w:lang w:val="sr-Cyrl-RS"/>
        </w:rPr>
      </w:pPr>
      <w:bookmarkStart w:id="11" w:name="_Toc508969372"/>
      <w:r w:rsidRPr="007A07F5">
        <w:rPr>
          <w:lang w:val="sr-Cyrl-RS"/>
        </w:rPr>
        <w:t>Предуслови</w:t>
      </w:r>
      <w:bookmarkEnd w:id="11"/>
    </w:p>
    <w:p w:rsidR="002E09D2" w:rsidRPr="007A07F5" w:rsidRDefault="006C1439" w:rsidP="002E09D2">
      <w:pPr>
        <w:ind w:firstLine="360"/>
        <w:rPr>
          <w:lang w:val="sr-Cyrl-RS"/>
        </w:rPr>
      </w:pPr>
      <w:r w:rsidRPr="007A07F5">
        <w:rPr>
          <w:rFonts w:ascii="Century Schoolbook" w:hAnsi="Century Schoolbook"/>
          <w:lang w:val="sr-Cyrl-RS"/>
        </w:rPr>
        <w:t>Корисник је успешно пријављен</w:t>
      </w:r>
      <w:r w:rsidR="002E09D2" w:rsidRPr="007A07F5">
        <w:rPr>
          <w:rFonts w:ascii="Century Schoolbook" w:hAnsi="Century Schoolbook"/>
          <w:lang w:val="sr-Cyrl-RS"/>
        </w:rPr>
        <w:t>.</w:t>
      </w:r>
    </w:p>
    <w:p w:rsidR="00687588" w:rsidRPr="007A07F5" w:rsidRDefault="00687588" w:rsidP="00687588">
      <w:pPr>
        <w:pStyle w:val="Heading2"/>
        <w:rPr>
          <w:lang w:val="sr-Cyrl-RS"/>
        </w:rPr>
      </w:pPr>
      <w:bookmarkStart w:id="12" w:name="_Toc508969373"/>
      <w:r w:rsidRPr="007A07F5">
        <w:rPr>
          <w:lang w:val="sr-Cyrl-RS"/>
        </w:rPr>
        <w:t>Последице</w:t>
      </w:r>
      <w:bookmarkEnd w:id="12"/>
    </w:p>
    <w:p w:rsidR="005C29D4" w:rsidRPr="007A07F5" w:rsidRDefault="005C29D4" w:rsidP="005C29D4">
      <w:pPr>
        <w:ind w:firstLine="360"/>
        <w:rPr>
          <w:rFonts w:ascii="Century Schoolbook" w:hAnsi="Century Schoolbook"/>
          <w:lang w:val="sr-Cyrl-RS"/>
        </w:rPr>
      </w:pPr>
      <w:r w:rsidRPr="007A07F5">
        <w:rPr>
          <w:rFonts w:ascii="Century Schoolbook" w:hAnsi="Century Schoolbook"/>
          <w:lang w:val="sr-Cyrl-RS"/>
        </w:rPr>
        <w:t>Корисник је успео да претражи групе и нађе ону коју је желео.</w:t>
      </w: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687588">
      <w:pPr>
        <w:ind w:left="360"/>
        <w:rPr>
          <w:lang w:val="sr-Cyrl-RS"/>
        </w:rPr>
      </w:pPr>
    </w:p>
    <w:p w:rsidR="00005DE9" w:rsidRPr="007A07F5" w:rsidRDefault="00005DE9" w:rsidP="00CD03AC">
      <w:pPr>
        <w:rPr>
          <w:lang w:val="sr-Cyrl-RS"/>
        </w:rPr>
      </w:pPr>
    </w:p>
    <w:sectPr w:rsidR="00005DE9" w:rsidRPr="007A07F5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524" w:rsidRDefault="000E0524" w:rsidP="00EF14A1">
      <w:r>
        <w:separator/>
      </w:r>
    </w:p>
  </w:endnote>
  <w:endnote w:type="continuationSeparator" w:id="0">
    <w:p w:rsidR="000E0524" w:rsidRDefault="000E0524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 w:rsidR="008B2054">
      <w:fldChar w:fldCharType="begin"/>
    </w:r>
    <w:r>
      <w:instrText xml:space="preserve"> PAGE </w:instrText>
    </w:r>
    <w:r w:rsidR="008B2054">
      <w:fldChar w:fldCharType="separate"/>
    </w:r>
    <w:r w:rsidR="000E7DAD">
      <w:rPr>
        <w:noProof/>
      </w:rPr>
      <w:t>4</w:t>
    </w:r>
    <w:r w:rsidR="008B2054">
      <w:rPr>
        <w:noProof/>
      </w:rPr>
      <w:fldChar w:fldCharType="end"/>
    </w:r>
    <w:r>
      <w:t xml:space="preserve"> </w:t>
    </w:r>
    <w:r w:rsidR="00C54A32"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91440" cy="91440"/>
              <wp:effectExtent l="19050" t="24130" r="22860" b="27305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B7597EE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8IQ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FW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LtNc8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524" w:rsidRDefault="000E0524" w:rsidP="00EF14A1">
      <w:r>
        <w:separator/>
      </w:r>
    </w:p>
  </w:footnote>
  <w:footnote w:type="continuationSeparator" w:id="0">
    <w:p w:rsidR="000E0524" w:rsidRDefault="000E0524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proofErr w:type="spellStart"/>
    <w:r w:rsidRPr="00EE1399">
      <w:t>Пројектни</w:t>
    </w:r>
    <w:proofErr w:type="spellEnd"/>
    <w:r w:rsidRPr="00EE1399">
      <w:t xml:space="preserve"> </w:t>
    </w:r>
    <w:proofErr w:type="spellStart"/>
    <w:r w:rsidRPr="00EE1399">
      <w:t>задатак</w:t>
    </w:r>
    <w:proofErr w:type="spellEnd"/>
    <w:r w:rsidRPr="00EE1399">
      <w:t xml:space="preserve"> – </w:t>
    </w:r>
    <w:r w:rsidRPr="00EE1399">
      <w:rPr>
        <w:i/>
      </w:rPr>
      <w:t>Hello</w:t>
    </w:r>
    <w:r>
      <w:rPr>
        <w:i/>
      </w:rPr>
      <w:t xml:space="preserve"> 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C54A3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-100330</wp:posOffset>
                  </wp:positionV>
                </mc:Fallback>
              </mc:AlternateContent>
              <wp:extent cx="0" cy="10238105"/>
              <wp:effectExtent l="11430" t="14605" r="7620" b="15240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81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9337D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06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" strokecolor="#fe8637 [3204]" strokeweight="1pt">
              <w10:wrap anchorx="page" anchory="page"/>
            </v:shape>
          </w:pict>
        </mc:Fallback>
      </mc:AlternateContent>
    </w:r>
    <w:proofErr w:type="spellStart"/>
    <w:r w:rsidRPr="00EE1399">
      <w:t>Тим</w:t>
    </w:r>
    <w:proofErr w:type="spellEnd"/>
    <w:r w:rsidRPr="00EE1399">
      <w:t xml:space="preserve">: </w:t>
    </w:r>
    <w:proofErr w:type="spellStart"/>
    <w:r w:rsidRPr="00EE1399">
      <w:t>Брже</w:t>
    </w:r>
    <w:proofErr w:type="spellEnd"/>
    <w:r w:rsidRPr="00EE1399">
      <w:t xml:space="preserve">, </w:t>
    </w:r>
    <w:proofErr w:type="spellStart"/>
    <w:r w:rsidRPr="00EE1399">
      <w:t>боље</w:t>
    </w:r>
    <w:proofErr w:type="spellEnd"/>
    <w:r w:rsidRPr="00EE1399">
      <w:t xml:space="preserve">, </w:t>
    </w:r>
    <w:proofErr w:type="spellStart"/>
    <w:r w:rsidRPr="00EE1399">
      <w:t>јефтиније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hybridMultilevel"/>
    <w:tmpl w:val="AB78AF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D"/>
    <w:multiLevelType w:val="hybridMultilevel"/>
    <w:tmpl w:val="AB78AF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F"/>
    <w:multiLevelType w:val="hybridMultilevel"/>
    <w:tmpl w:val="AB78AF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1A19F2"/>
    <w:multiLevelType w:val="multilevel"/>
    <w:tmpl w:val="FFE23D7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7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1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F654CB"/>
    <w:multiLevelType w:val="hybridMultilevel"/>
    <w:tmpl w:val="B7C22BC2"/>
    <w:lvl w:ilvl="0" w:tplc="4D68E9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77C59"/>
    <w:multiLevelType w:val="hybridMultilevel"/>
    <w:tmpl w:val="AA16791A"/>
    <w:lvl w:ilvl="0" w:tplc="ADE4B8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BA4728"/>
    <w:multiLevelType w:val="multilevel"/>
    <w:tmpl w:val="3C0AB42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560" w:hanging="2160"/>
      </w:pPr>
      <w:rPr>
        <w:rFonts w:hint="default"/>
      </w:rPr>
    </w:lvl>
  </w:abstractNum>
  <w:abstractNum w:abstractNumId="17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CE60877"/>
    <w:multiLevelType w:val="hybridMultilevel"/>
    <w:tmpl w:val="EBEC421C"/>
    <w:lvl w:ilvl="0" w:tplc="A62ED542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ED3C9F"/>
    <w:multiLevelType w:val="hybridMultilevel"/>
    <w:tmpl w:val="E73A3B40"/>
    <w:lvl w:ilvl="0" w:tplc="A92A41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A521D6"/>
    <w:multiLevelType w:val="hybridMultilevel"/>
    <w:tmpl w:val="CE96E4C0"/>
    <w:lvl w:ilvl="0" w:tplc="3EB0724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95E70"/>
    <w:multiLevelType w:val="hybridMultilevel"/>
    <w:tmpl w:val="0750E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4A01AC"/>
    <w:multiLevelType w:val="multilevel"/>
    <w:tmpl w:val="9FECAB5E"/>
    <w:lvl w:ilvl="0">
      <w:start w:val="1"/>
      <w:numFmt w:val="decimal"/>
      <w:lvlText w:val="%1."/>
      <w:lvlJc w:val="left"/>
      <w:pPr>
        <w:ind w:left="585" w:hanging="585"/>
      </w:pPr>
      <w:rPr>
        <w:rFonts w:ascii="Century Schoolbook" w:hAnsi="Century Schoolbook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entury Schoolbook" w:hAnsi="Century Schoolbook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entury Schoolbook" w:hAnsi="Century Schoolbook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entury Schoolbook" w:hAnsi="Century Schoolbook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entury Schoolbook" w:hAnsi="Century Schoolbook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entury Schoolbook" w:hAnsi="Century Schoolbook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Century Schoolbook" w:hAnsi="Century Schoolbook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entury Schoolbook" w:hAnsi="Century Schoolbook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Century Schoolbook" w:hAnsi="Century Schoolbook" w:hint="default"/>
      </w:rPr>
    </w:lvl>
  </w:abstractNum>
  <w:abstractNum w:abstractNumId="34" w15:restartNumberingAfterBreak="0">
    <w:nsid w:val="7B750FA8"/>
    <w:multiLevelType w:val="multilevel"/>
    <w:tmpl w:val="811ED30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7CFA6536"/>
    <w:multiLevelType w:val="multilevel"/>
    <w:tmpl w:val="ED44D3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0"/>
  </w:num>
  <w:num w:numId="4">
    <w:abstractNumId w:val="14"/>
  </w:num>
  <w:num w:numId="5">
    <w:abstractNumId w:val="7"/>
  </w:num>
  <w:num w:numId="6">
    <w:abstractNumId w:val="21"/>
  </w:num>
  <w:num w:numId="7">
    <w:abstractNumId w:val="17"/>
  </w:num>
  <w:num w:numId="8">
    <w:abstractNumId w:val="29"/>
  </w:num>
  <w:num w:numId="9">
    <w:abstractNumId w:val="5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5"/>
  </w:num>
  <w:num w:numId="13">
    <w:abstractNumId w:val="8"/>
  </w:num>
  <w:num w:numId="14">
    <w:abstractNumId w:val="11"/>
  </w:num>
  <w:num w:numId="15">
    <w:abstractNumId w:val="27"/>
  </w:num>
  <w:num w:numId="16">
    <w:abstractNumId w:val="22"/>
  </w:num>
  <w:num w:numId="17">
    <w:abstractNumId w:val="25"/>
  </w:num>
  <w:num w:numId="18">
    <w:abstractNumId w:val="13"/>
  </w:num>
  <w:num w:numId="19">
    <w:abstractNumId w:val="9"/>
  </w:num>
  <w:num w:numId="20">
    <w:abstractNumId w:val="32"/>
  </w:num>
  <w:num w:numId="21">
    <w:abstractNumId w:val="26"/>
  </w:num>
  <w:num w:numId="22">
    <w:abstractNumId w:val="28"/>
  </w:num>
  <w:num w:numId="23">
    <w:abstractNumId w:val="19"/>
  </w:num>
  <w:num w:numId="24">
    <w:abstractNumId w:val="24"/>
  </w:num>
  <w:num w:numId="25">
    <w:abstractNumId w:val="31"/>
  </w:num>
  <w:num w:numId="26">
    <w:abstractNumId w:val="12"/>
  </w:num>
  <w:num w:numId="27">
    <w:abstractNumId w:val="34"/>
  </w:num>
  <w:num w:numId="28">
    <w:abstractNumId w:val="15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0">
    <w:abstractNumId w:val="33"/>
  </w:num>
  <w:num w:numId="31">
    <w:abstractNumId w:val="18"/>
  </w:num>
  <w:num w:numId="32">
    <w:abstractNumId w:val="0"/>
  </w:num>
  <w:num w:numId="33">
    <w:abstractNumId w:val="23"/>
  </w:num>
  <w:num w:numId="34">
    <w:abstractNumId w:val="1"/>
  </w:num>
  <w:num w:numId="35">
    <w:abstractNumId w:val="20"/>
  </w:num>
  <w:num w:numId="36">
    <w:abstractNumId w:val="4"/>
  </w:num>
  <w:num w:numId="37">
    <w:abstractNumId w:val="2"/>
  </w:num>
  <w:num w:numId="38">
    <w:abstractNumId w:val="16"/>
  </w:num>
  <w:num w:numId="39">
    <w:abstractNumId w:val="17"/>
    <w:lvlOverride w:ilvl="0">
      <w:startOverride w:val="2"/>
    </w:lvlOverride>
    <w:lvlOverride w:ilvl="1">
      <w:startOverride w:val="2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51"/>
    <w:rsid w:val="00005DE9"/>
    <w:rsid w:val="00005F89"/>
    <w:rsid w:val="000316F6"/>
    <w:rsid w:val="000523F7"/>
    <w:rsid w:val="000861BB"/>
    <w:rsid w:val="00087F04"/>
    <w:rsid w:val="000939C5"/>
    <w:rsid w:val="000A77AE"/>
    <w:rsid w:val="000D472B"/>
    <w:rsid w:val="000E0524"/>
    <w:rsid w:val="000E7DAD"/>
    <w:rsid w:val="00127BF2"/>
    <w:rsid w:val="00165F93"/>
    <w:rsid w:val="00197A86"/>
    <w:rsid w:val="001F3FE6"/>
    <w:rsid w:val="002803BF"/>
    <w:rsid w:val="002B594E"/>
    <w:rsid w:val="002C5398"/>
    <w:rsid w:val="002E09D2"/>
    <w:rsid w:val="00312E3E"/>
    <w:rsid w:val="00347BB1"/>
    <w:rsid w:val="00372566"/>
    <w:rsid w:val="003D2E3C"/>
    <w:rsid w:val="003D323A"/>
    <w:rsid w:val="003F195B"/>
    <w:rsid w:val="00400EDC"/>
    <w:rsid w:val="004346DE"/>
    <w:rsid w:val="00466D2E"/>
    <w:rsid w:val="005C29D4"/>
    <w:rsid w:val="005E686D"/>
    <w:rsid w:val="00687588"/>
    <w:rsid w:val="0069183A"/>
    <w:rsid w:val="006B0DA4"/>
    <w:rsid w:val="006C1439"/>
    <w:rsid w:val="00750F08"/>
    <w:rsid w:val="00793E25"/>
    <w:rsid w:val="00795EE1"/>
    <w:rsid w:val="007A07F5"/>
    <w:rsid w:val="007D0074"/>
    <w:rsid w:val="0080525C"/>
    <w:rsid w:val="0083571F"/>
    <w:rsid w:val="00836BA2"/>
    <w:rsid w:val="008647CC"/>
    <w:rsid w:val="0088058D"/>
    <w:rsid w:val="008B2054"/>
    <w:rsid w:val="008C3695"/>
    <w:rsid w:val="008D2149"/>
    <w:rsid w:val="008E4B48"/>
    <w:rsid w:val="009047A5"/>
    <w:rsid w:val="00964CCC"/>
    <w:rsid w:val="00970D5F"/>
    <w:rsid w:val="00973EA2"/>
    <w:rsid w:val="00986640"/>
    <w:rsid w:val="009A6E67"/>
    <w:rsid w:val="009D0740"/>
    <w:rsid w:val="00A52793"/>
    <w:rsid w:val="00A52BB0"/>
    <w:rsid w:val="00A759DC"/>
    <w:rsid w:val="00AD430F"/>
    <w:rsid w:val="00AE2552"/>
    <w:rsid w:val="00AE4C6C"/>
    <w:rsid w:val="00BD7254"/>
    <w:rsid w:val="00C54A32"/>
    <w:rsid w:val="00C96E67"/>
    <w:rsid w:val="00CD03AC"/>
    <w:rsid w:val="00CE737D"/>
    <w:rsid w:val="00D00C45"/>
    <w:rsid w:val="00D121CF"/>
    <w:rsid w:val="00E00CE3"/>
    <w:rsid w:val="00E02CD4"/>
    <w:rsid w:val="00E71B51"/>
    <w:rsid w:val="00E94FA1"/>
    <w:rsid w:val="00EB0B6C"/>
    <w:rsid w:val="00EB4F58"/>
    <w:rsid w:val="00ED0743"/>
    <w:rsid w:val="00EE1399"/>
    <w:rsid w:val="00EF14A1"/>
    <w:rsid w:val="00F142E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7E77B"/>
  <w15:docId w15:val="{DD37E700-C5C8-4932-AFC0-36DA574F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emplateProperties xmlns="urn:microsoft.template.properties">
  <_Version>12.0.4319</_Version>
  <_LCID>-1</_LCID>
</template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6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7.xml><?xml version="1.0" encoding="utf-8"?>
<templateProperties xmlns="urn:microsoft.template.properties">
  <_Version>12.0.4319</_Version>
  <_LCID>-1</_LCID>
</template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6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7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8.xml><?xml version="1.0" encoding="utf-8"?>
<ds:datastoreItem xmlns:ds="http://schemas.openxmlformats.org/officeDocument/2006/customXml" ds:itemID="{F1C4326B-AD2D-4A5F-98CA-EF80E75F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121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Промена слике</vt:lpstr>
    </vt:vector>
  </TitlesOfParts>
  <Company>Microsoft Corporation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Претрага група</dc:title>
  <dc:subject>Hello Messenger v1.0</dc:subject>
  <dc:creator>Corporate Edition</dc:creator>
  <cp:keywords/>
  <dc:description/>
  <cp:lastModifiedBy>Nikola Pavlović</cp:lastModifiedBy>
  <cp:revision>9</cp:revision>
  <cp:lastPrinted>2018-03-04T20:35:00Z</cp:lastPrinted>
  <dcterms:created xsi:type="dcterms:W3CDTF">2018-03-13T23:42:00Z</dcterms:created>
  <dcterms:modified xsi:type="dcterms:W3CDTF">2018-03-16T12:13:00Z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