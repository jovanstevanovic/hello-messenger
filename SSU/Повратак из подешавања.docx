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3A75AB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3A75AB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</w:t>
                          </w:r>
                          <w:proofErr w:type="spellEnd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 xml:space="preserve">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3A75AB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3A75AB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B56F3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Случај</w:t>
                          </w:r>
                          <w:proofErr w:type="spellEnd"/>
                          <w:r w:rsidR="008B56F3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="008B56F3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повратак</w:t>
                          </w:r>
                          <w:proofErr w:type="spellEnd"/>
                          <w:r w:rsidR="008B56F3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8B56F3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из</w:t>
                          </w:r>
                          <w:proofErr w:type="spellEnd"/>
                          <w:r w:rsidR="008B56F3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8B56F3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подешавања</w:t>
                          </w:r>
                          <w:proofErr w:type="spellEnd"/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3A75AB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78220A" w:rsidP="00BD7254">
                <w:pPr>
                  <w:jc w:val="center"/>
                </w:pPr>
                <w:r>
                  <w:t>15</w:t>
                </w:r>
                <w:r w:rsidR="00BD7254" w:rsidRPr="00687588">
                  <w:t>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78220A" w:rsidP="00BD725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Миливојевић Марко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p w:rsidR="00DD1DD0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bookmarkStart w:id="0" w:name="_GoBack"/>
              <w:bookmarkEnd w:id="0"/>
              <w:r w:rsidR="00DD1DD0" w:rsidRPr="00B62ED6">
                <w:rPr>
                  <w:rStyle w:val="Hyperlink"/>
                  <w:noProof/>
                </w:rPr>
                <w:fldChar w:fldCharType="begin"/>
              </w:r>
              <w:r w:rsidR="00DD1DD0" w:rsidRPr="00B62ED6">
                <w:rPr>
                  <w:rStyle w:val="Hyperlink"/>
                  <w:noProof/>
                </w:rPr>
                <w:instrText xml:space="preserve"> </w:instrText>
              </w:r>
              <w:r w:rsidR="00DD1DD0">
                <w:rPr>
                  <w:noProof/>
                </w:rPr>
                <w:instrText>HYPERLINK \l "_Toc509003937"</w:instrText>
              </w:r>
              <w:r w:rsidR="00DD1DD0" w:rsidRPr="00B62ED6">
                <w:rPr>
                  <w:rStyle w:val="Hyperlink"/>
                  <w:noProof/>
                </w:rPr>
                <w:instrText xml:space="preserve"> </w:instrText>
              </w:r>
              <w:r w:rsidR="00DD1DD0" w:rsidRPr="00B62ED6">
                <w:rPr>
                  <w:rStyle w:val="Hyperlink"/>
                  <w:noProof/>
                </w:rPr>
              </w:r>
              <w:r w:rsidR="00DD1DD0" w:rsidRPr="00B62ED6">
                <w:rPr>
                  <w:rStyle w:val="Hyperlink"/>
                  <w:noProof/>
                </w:rPr>
                <w:fldChar w:fldCharType="separate"/>
              </w:r>
              <w:r w:rsidR="00DD1DD0" w:rsidRPr="00B62ED6">
                <w:rPr>
                  <w:rStyle w:val="Hyperlink"/>
                  <w:noProof/>
                </w:rPr>
                <w:t>1</w:t>
              </w:r>
              <w:r w:rsidR="00DD1DD0"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  <w:tab/>
              </w:r>
              <w:r w:rsidR="00DD1DD0" w:rsidRPr="00B62ED6">
                <w:rPr>
                  <w:rStyle w:val="Hyperlink"/>
                  <w:noProof/>
                </w:rPr>
                <w:t>Увод</w:t>
              </w:r>
              <w:r w:rsidR="00DD1DD0">
                <w:rPr>
                  <w:noProof/>
                  <w:webHidden/>
                </w:rPr>
                <w:tab/>
              </w:r>
              <w:r w:rsidR="00DD1DD0">
                <w:rPr>
                  <w:noProof/>
                  <w:webHidden/>
                </w:rPr>
                <w:fldChar w:fldCharType="begin"/>
              </w:r>
              <w:r w:rsidR="00DD1DD0">
                <w:rPr>
                  <w:noProof/>
                  <w:webHidden/>
                </w:rPr>
                <w:instrText xml:space="preserve"> PAGEREF _Toc509003937 \h </w:instrText>
              </w:r>
              <w:r w:rsidR="00DD1DD0">
                <w:rPr>
                  <w:noProof/>
                  <w:webHidden/>
                </w:rPr>
              </w:r>
              <w:r w:rsidR="00DD1DD0">
                <w:rPr>
                  <w:noProof/>
                  <w:webHidden/>
                </w:rPr>
                <w:fldChar w:fldCharType="separate"/>
              </w:r>
              <w:r w:rsidR="00DD1DD0">
                <w:rPr>
                  <w:noProof/>
                  <w:webHidden/>
                </w:rPr>
                <w:t>3</w:t>
              </w:r>
              <w:r w:rsidR="00DD1DD0">
                <w:rPr>
                  <w:noProof/>
                  <w:webHidden/>
                </w:rPr>
                <w:fldChar w:fldCharType="end"/>
              </w:r>
              <w:r w:rsidR="00DD1DD0" w:rsidRPr="00B62ED6">
                <w:rPr>
                  <w:rStyle w:val="Hyperlink"/>
                  <w:noProof/>
                </w:rPr>
                <w:fldChar w:fldCharType="end"/>
              </w:r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38" w:history="1">
                <w:r w:rsidRPr="00B62ED6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39" w:history="1">
                <w:r w:rsidRPr="00B62ED6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0" w:history="1">
                <w:r w:rsidRPr="00B62ED6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1" w:history="1">
                <w:r w:rsidRPr="00B62ED6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2" w:history="1">
                <w:r w:rsidRPr="00B62ED6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Сценарио повратка из подешавања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3" w:history="1">
                <w:r w:rsidRPr="00B62ED6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4" w:history="1">
                <w:r w:rsidRPr="00B62ED6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5" w:history="1">
                <w:r w:rsidRPr="00B62ED6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6" w:history="1">
                <w:r w:rsidRPr="00B62ED6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7" w:history="1">
                <w:r w:rsidRPr="00B62ED6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1DD0" w:rsidRDefault="00DD1DD0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3948" w:history="1">
                <w:r w:rsidRPr="00B62ED6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B62ED6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_Toc509003948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9003937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9003938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8B56F3">
        <w:t>Повратак из подешавања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9003939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9003940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9003941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9003942"/>
      <w:r w:rsidRPr="00687588">
        <w:t xml:space="preserve">Сценарио </w:t>
      </w:r>
      <w:r w:rsidR="00C409B0">
        <w:t>п</w:t>
      </w:r>
      <w:r w:rsidR="008B56F3">
        <w:t>овратка из подешавања</w:t>
      </w:r>
      <w:bookmarkEnd w:id="6"/>
    </w:p>
    <w:p w:rsidR="00836BA2" w:rsidRPr="00687588" w:rsidRDefault="00836BA2" w:rsidP="00836BA2">
      <w:pPr>
        <w:pStyle w:val="Heading2"/>
      </w:pPr>
      <w:bookmarkStart w:id="7" w:name="_Toc509003943"/>
      <w:r w:rsidRPr="00687588">
        <w:t>Кратак опис</w:t>
      </w:r>
      <w:bookmarkEnd w:id="7"/>
    </w:p>
    <w:p w:rsidR="0078220A" w:rsidRPr="00687588" w:rsidRDefault="0096753C" w:rsidP="0078220A">
      <w:pPr>
        <w:ind w:left="360"/>
      </w:pPr>
      <w:r>
        <w:t>Корисник</w:t>
      </w:r>
      <w:r w:rsidR="00394EEB">
        <w:t xml:space="preserve"> жели да</w:t>
      </w:r>
      <w:r w:rsidR="00E36712">
        <w:t xml:space="preserve"> </w:t>
      </w:r>
      <w:r w:rsidR="008B56F3">
        <w:t>се врати из подешавања</w:t>
      </w:r>
      <w:r w:rsidR="00E36712">
        <w:t>.</w:t>
      </w:r>
    </w:p>
    <w:p w:rsidR="007D0074" w:rsidRPr="00687588" w:rsidRDefault="009A6E67" w:rsidP="007D0074">
      <w:pPr>
        <w:pStyle w:val="Heading2"/>
      </w:pPr>
      <w:bookmarkStart w:id="8" w:name="_Toc509003944"/>
      <w:r w:rsidRPr="00687588">
        <w:t>Главни т</w:t>
      </w:r>
      <w:r w:rsidR="007D0074" w:rsidRPr="00687588">
        <w:t>ок догађаја</w:t>
      </w:r>
      <w:bookmarkEnd w:id="8"/>
    </w:p>
    <w:p w:rsidR="002B2977" w:rsidRPr="00687588" w:rsidRDefault="002B2977" w:rsidP="002B2977">
      <w:pPr>
        <w:pStyle w:val="ListParagraph"/>
        <w:numPr>
          <w:ilvl w:val="0"/>
          <w:numId w:val="13"/>
        </w:numPr>
      </w:pPr>
      <w:r>
        <w:t xml:space="preserve">У главном менију корисник кликће на дугме „Поруке“. </w:t>
      </w:r>
    </w:p>
    <w:p w:rsidR="00C22D1F" w:rsidRDefault="00C22D1F" w:rsidP="00F65BE7">
      <w:pPr>
        <w:pStyle w:val="ListParagraph"/>
        <w:numPr>
          <w:ilvl w:val="0"/>
          <w:numId w:val="13"/>
        </w:numPr>
      </w:pPr>
      <w:r>
        <w:t xml:space="preserve">Корисник </w:t>
      </w:r>
      <w:r w:rsidR="008B56F3">
        <w:t>се вратио из подешавања у поруке.</w:t>
      </w:r>
    </w:p>
    <w:p w:rsidR="00C22D1F" w:rsidRDefault="0078220A" w:rsidP="00C22D1F">
      <w:pPr>
        <w:pStyle w:val="ListParagraph"/>
        <w:numPr>
          <w:ilvl w:val="0"/>
          <w:numId w:val="13"/>
        </w:numPr>
      </w:pPr>
      <w:r>
        <w:t>Крај рада</w:t>
      </w:r>
      <w:r w:rsidR="00C22D1F">
        <w:t>.</w:t>
      </w:r>
    </w:p>
    <w:p w:rsidR="0078220A" w:rsidRDefault="0078220A" w:rsidP="0078220A"/>
    <w:p w:rsidR="0078220A" w:rsidRDefault="0078220A" w:rsidP="0078220A"/>
    <w:p w:rsidR="005A2F7C" w:rsidRDefault="005A2F7C" w:rsidP="0078220A"/>
    <w:p w:rsidR="008B04A3" w:rsidRDefault="008B04A3" w:rsidP="0078220A"/>
    <w:p w:rsidR="00541ECF" w:rsidRDefault="00541ECF" w:rsidP="0078220A"/>
    <w:p w:rsidR="00C22D1F" w:rsidRPr="0078220A" w:rsidRDefault="00C22D1F" w:rsidP="0078220A"/>
    <w:p w:rsidR="007D0074" w:rsidRPr="00687588" w:rsidRDefault="009A6E67" w:rsidP="007D0074">
      <w:pPr>
        <w:pStyle w:val="Heading2"/>
      </w:pPr>
      <w:bookmarkStart w:id="9" w:name="_Toc509003945"/>
      <w:r w:rsidRPr="00687588">
        <w:lastRenderedPageBreak/>
        <w:t>Остали</w:t>
      </w:r>
      <w:r w:rsidR="007D0074" w:rsidRPr="00687588">
        <w:t xml:space="preserve"> токови</w:t>
      </w:r>
      <w:bookmarkEnd w:id="9"/>
    </w:p>
    <w:p w:rsidR="005C46DD" w:rsidRDefault="00F65BE7" w:rsidP="005C46DD">
      <w:pPr>
        <w:pStyle w:val="ListParagraph"/>
        <w:numPr>
          <w:ilvl w:val="2"/>
          <w:numId w:val="26"/>
        </w:numPr>
      </w:pPr>
      <w:r>
        <w:t xml:space="preserve">Корисник одлучује да </w:t>
      </w:r>
      <w:r w:rsidR="002B2977">
        <w:t>не кликне на дугме „Поруке“</w:t>
      </w:r>
      <w:r>
        <w:t>.</w:t>
      </w:r>
    </w:p>
    <w:p w:rsidR="00F65BE7" w:rsidRDefault="009433DF" w:rsidP="00F65BE7">
      <w:pPr>
        <w:pStyle w:val="ListParagraph"/>
        <w:numPr>
          <w:ilvl w:val="2"/>
          <w:numId w:val="26"/>
        </w:numPr>
      </w:pPr>
      <w:r>
        <w:t>Крај рада</w:t>
      </w:r>
      <w:r w:rsidR="005C46DD">
        <w:t>.</w:t>
      </w:r>
    </w:p>
    <w:p w:rsidR="00687588" w:rsidRPr="00687588" w:rsidRDefault="00687588" w:rsidP="00687588">
      <w:pPr>
        <w:pStyle w:val="Heading2"/>
      </w:pPr>
      <w:bookmarkStart w:id="10" w:name="_Toc509003946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9003947"/>
      <w:r w:rsidRPr="00687588">
        <w:t>Предуслови</w:t>
      </w:r>
      <w:bookmarkEnd w:id="11"/>
    </w:p>
    <w:p w:rsidR="00687588" w:rsidRPr="00687588" w:rsidRDefault="00687588" w:rsidP="00687588">
      <w:pPr>
        <w:ind w:left="360"/>
      </w:pPr>
      <w:r w:rsidRPr="00687588">
        <w:t xml:space="preserve">Корисник </w:t>
      </w:r>
      <w:r w:rsidR="00A04BD9">
        <w:t xml:space="preserve">је пријављен </w:t>
      </w:r>
      <w:r w:rsidR="0078220A">
        <w:t>на сајт</w:t>
      </w:r>
      <w:r w:rsidR="0000287D">
        <w:t xml:space="preserve"> и налази се у подешавањима.</w:t>
      </w:r>
    </w:p>
    <w:p w:rsidR="00687588" w:rsidRPr="00687588" w:rsidRDefault="00687588" w:rsidP="00687588">
      <w:pPr>
        <w:pStyle w:val="Heading2"/>
      </w:pPr>
      <w:bookmarkStart w:id="12" w:name="_Toc509003948"/>
      <w:r w:rsidRPr="00687588">
        <w:t>Последице</w:t>
      </w:r>
      <w:bookmarkEnd w:id="12"/>
    </w:p>
    <w:p w:rsidR="00A759DC" w:rsidRPr="00687588" w:rsidRDefault="00541ECF" w:rsidP="00687588">
      <w:pPr>
        <w:ind w:left="360"/>
      </w:pPr>
      <w:r>
        <w:t>Корисник</w:t>
      </w:r>
      <w:r w:rsidR="008B56F3">
        <w:t xml:space="preserve"> се вратио из подешавања у поруке</w:t>
      </w:r>
      <w:r w:rsidR="004042B5">
        <w:t>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5AB" w:rsidRDefault="003A75AB" w:rsidP="00EF14A1">
      <w:r>
        <w:separator/>
      </w:r>
    </w:p>
  </w:endnote>
  <w:endnote w:type="continuationSeparator" w:id="0">
    <w:p w:rsidR="003A75AB" w:rsidRDefault="003A75AB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8B56F3">
      <w:rPr>
        <w:noProof/>
      </w:rPr>
      <w:t>4</w:t>
    </w:r>
    <w:r>
      <w:rPr>
        <w:noProof/>
      </w:rPr>
      <w:fldChar w:fldCharType="end"/>
    </w:r>
    <w:r>
      <w:t xml:space="preserve"> </w:t>
    </w:r>
    <w:r w:rsidR="003A75AB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5AB" w:rsidRDefault="003A75AB" w:rsidP="00EF14A1">
      <w:r>
        <w:separator/>
      </w:r>
    </w:p>
  </w:footnote>
  <w:footnote w:type="continuationSeparator" w:id="0">
    <w:p w:rsidR="003A75AB" w:rsidRDefault="003A75AB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proofErr w:type="spellStart"/>
    <w:r w:rsidRPr="00EE1399">
      <w:rPr>
        <w:i/>
      </w:rPr>
      <w:t>Hello</w:t>
    </w:r>
    <w:proofErr w:type="spellEnd"/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3A75AB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1EA"/>
    <w:multiLevelType w:val="hybridMultilevel"/>
    <w:tmpl w:val="13E49798"/>
    <w:lvl w:ilvl="0" w:tplc="0EE4B040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535F77"/>
    <w:multiLevelType w:val="multilevel"/>
    <w:tmpl w:val="4BB4B32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FA6536"/>
    <w:multiLevelType w:val="multilevel"/>
    <w:tmpl w:val="247885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2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21"/>
  </w:num>
  <w:num w:numId="9">
    <w:abstractNumId w:val="2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4"/>
  </w:num>
  <w:num w:numId="13">
    <w:abstractNumId w:val="5"/>
  </w:num>
  <w:num w:numId="14">
    <w:abstractNumId w:val="8"/>
  </w:num>
  <w:num w:numId="15">
    <w:abstractNumId w:val="18"/>
  </w:num>
  <w:num w:numId="16">
    <w:abstractNumId w:val="14"/>
  </w:num>
  <w:num w:numId="17">
    <w:abstractNumId w:val="16"/>
  </w:num>
  <w:num w:numId="18">
    <w:abstractNumId w:val="9"/>
  </w:num>
  <w:num w:numId="19">
    <w:abstractNumId w:val="6"/>
  </w:num>
  <w:num w:numId="20">
    <w:abstractNumId w:val="23"/>
  </w:num>
  <w:num w:numId="21">
    <w:abstractNumId w:val="17"/>
  </w:num>
  <w:num w:numId="22">
    <w:abstractNumId w:val="20"/>
  </w:num>
  <w:num w:numId="23">
    <w:abstractNumId w:val="12"/>
  </w:num>
  <w:num w:numId="24">
    <w:abstractNumId w:val="15"/>
  </w:num>
  <w:num w:numId="25">
    <w:abstractNumId w:val="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0287D"/>
    <w:rsid w:val="000316F6"/>
    <w:rsid w:val="000861BB"/>
    <w:rsid w:val="00087F04"/>
    <w:rsid w:val="000A77AE"/>
    <w:rsid w:val="000B5340"/>
    <w:rsid w:val="000D472B"/>
    <w:rsid w:val="00104674"/>
    <w:rsid w:val="001102CB"/>
    <w:rsid w:val="00165F93"/>
    <w:rsid w:val="00197A86"/>
    <w:rsid w:val="001F3FE6"/>
    <w:rsid w:val="002067F6"/>
    <w:rsid w:val="002803BF"/>
    <w:rsid w:val="002B2977"/>
    <w:rsid w:val="002C046A"/>
    <w:rsid w:val="002C5398"/>
    <w:rsid w:val="00372566"/>
    <w:rsid w:val="00376EFA"/>
    <w:rsid w:val="00394EEB"/>
    <w:rsid w:val="003A75AB"/>
    <w:rsid w:val="003D2E3C"/>
    <w:rsid w:val="003D323A"/>
    <w:rsid w:val="003E24E7"/>
    <w:rsid w:val="004042B5"/>
    <w:rsid w:val="004346DE"/>
    <w:rsid w:val="00444D8B"/>
    <w:rsid w:val="00541ECF"/>
    <w:rsid w:val="00566AFE"/>
    <w:rsid w:val="005A2F7C"/>
    <w:rsid w:val="005C46DD"/>
    <w:rsid w:val="00687588"/>
    <w:rsid w:val="0069183A"/>
    <w:rsid w:val="006B0DA4"/>
    <w:rsid w:val="00750F08"/>
    <w:rsid w:val="0078220A"/>
    <w:rsid w:val="00795EE1"/>
    <w:rsid w:val="007B2B70"/>
    <w:rsid w:val="007D0074"/>
    <w:rsid w:val="0080525C"/>
    <w:rsid w:val="0083571F"/>
    <w:rsid w:val="00836BA2"/>
    <w:rsid w:val="0088058D"/>
    <w:rsid w:val="008B04A3"/>
    <w:rsid w:val="008B56F3"/>
    <w:rsid w:val="008C3695"/>
    <w:rsid w:val="008C5622"/>
    <w:rsid w:val="008D2149"/>
    <w:rsid w:val="008E4B48"/>
    <w:rsid w:val="009047A5"/>
    <w:rsid w:val="009433DF"/>
    <w:rsid w:val="00964CCC"/>
    <w:rsid w:val="0096753C"/>
    <w:rsid w:val="00970D5F"/>
    <w:rsid w:val="00973EA2"/>
    <w:rsid w:val="00986640"/>
    <w:rsid w:val="009A6E67"/>
    <w:rsid w:val="00A04BD9"/>
    <w:rsid w:val="00A52793"/>
    <w:rsid w:val="00A759DC"/>
    <w:rsid w:val="00AB7BEB"/>
    <w:rsid w:val="00AD430F"/>
    <w:rsid w:val="00AE2552"/>
    <w:rsid w:val="00AE4C6C"/>
    <w:rsid w:val="00BD7254"/>
    <w:rsid w:val="00BE1F90"/>
    <w:rsid w:val="00C22D1F"/>
    <w:rsid w:val="00C409B0"/>
    <w:rsid w:val="00C7488D"/>
    <w:rsid w:val="00CC54B7"/>
    <w:rsid w:val="00CD128E"/>
    <w:rsid w:val="00CF75DF"/>
    <w:rsid w:val="00D121CF"/>
    <w:rsid w:val="00D50461"/>
    <w:rsid w:val="00DB3CB8"/>
    <w:rsid w:val="00DD1DD0"/>
    <w:rsid w:val="00E02CD4"/>
    <w:rsid w:val="00E36712"/>
    <w:rsid w:val="00E71B51"/>
    <w:rsid w:val="00E82025"/>
    <w:rsid w:val="00E94FA1"/>
    <w:rsid w:val="00EB4F58"/>
    <w:rsid w:val="00ED0743"/>
    <w:rsid w:val="00EE1399"/>
    <w:rsid w:val="00EF14A1"/>
    <w:rsid w:val="00F65BE7"/>
    <w:rsid w:val="00F677F2"/>
    <w:rsid w:val="00FC64D2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4"/>
        <o:r id="V:Rule3" type="connector" idref="#_x0000_s1102"/>
        <o:r id="V:Rule4" type="connector" idref="#_x0000_s1103"/>
      </o:rules>
    </o:shapelayout>
  </w:shapeDefaults>
  <w:decimalSymbol w:val="."/>
  <w:listSeparator w:val=","/>
  <w14:docId w14:val="1C2CFCB3"/>
  <w15:docId w15:val="{5839E10D-5433-46A1-86BC-4065D20B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templateProperties xmlns="urn:microsoft.template.properties">
  <_Version>12.0.4319</_Version>
  <_LCID>-1</_LCID>
</template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8.xml><?xml version="1.0" encoding="utf-8"?>
<ds:datastoreItem xmlns:ds="http://schemas.openxmlformats.org/officeDocument/2006/customXml" ds:itemID="{74244AB7-3889-4C25-B0C6-D6F95339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43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бановање корисника</vt:lpstr>
    </vt:vector>
  </TitlesOfParts>
  <Company>Microsoft Corporation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повратак из подешавања</dc:title>
  <dc:subject>Hello Messenger v1.0</dc:subject>
  <dc:creator>Corporate Edition</dc:creator>
  <cp:lastModifiedBy>Nikola Pavlović</cp:lastModifiedBy>
  <cp:revision>35</cp:revision>
  <cp:lastPrinted>2018-03-04T20:35:00Z</cp:lastPrinted>
  <dcterms:created xsi:type="dcterms:W3CDTF">2018-03-13T23:42:00Z</dcterms:created>
  <dcterms:modified xsi:type="dcterms:W3CDTF">2018-03-16T21:50:00Z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