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A725FF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A725FF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A725FF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A725FF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C7488D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Случај</w:t>
                          </w:r>
                          <w:proofErr w:type="spellEnd"/>
                          <w:r w:rsidR="00C7488D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="00C7488D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додавање</w:t>
                          </w:r>
                          <w:proofErr w:type="spellEnd"/>
                          <w:r w:rsidR="00C7488D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C7488D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пријатеља</w:t>
                          </w:r>
                          <w:proofErr w:type="spellEnd"/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A725FF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78220A" w:rsidP="00BD7254">
                <w:pPr>
                  <w:jc w:val="center"/>
                </w:pPr>
                <w:r>
                  <w:t>15</w:t>
                </w:r>
                <w:r w:rsidR="00BD7254" w:rsidRPr="00687588">
                  <w:t>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78220A" w:rsidP="00BD725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Миливојевић Марко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p w:rsidR="00956B05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bookmarkStart w:id="0" w:name="_GoBack"/>
              <w:bookmarkEnd w:id="0"/>
              <w:r w:rsidR="00956B05" w:rsidRPr="00530497">
                <w:rPr>
                  <w:rStyle w:val="Hyperlink"/>
                  <w:noProof/>
                </w:rPr>
                <w:fldChar w:fldCharType="begin"/>
              </w:r>
              <w:r w:rsidR="00956B05" w:rsidRPr="00530497">
                <w:rPr>
                  <w:rStyle w:val="Hyperlink"/>
                  <w:noProof/>
                </w:rPr>
                <w:instrText xml:space="preserve"> </w:instrText>
              </w:r>
              <w:r w:rsidR="00956B05">
                <w:rPr>
                  <w:noProof/>
                </w:rPr>
                <w:instrText>HYPERLINK \l "_Toc509003988"</w:instrText>
              </w:r>
              <w:r w:rsidR="00956B05" w:rsidRPr="00530497">
                <w:rPr>
                  <w:rStyle w:val="Hyperlink"/>
                  <w:noProof/>
                </w:rPr>
                <w:instrText xml:space="preserve"> </w:instrText>
              </w:r>
              <w:r w:rsidR="00956B05" w:rsidRPr="00530497">
                <w:rPr>
                  <w:rStyle w:val="Hyperlink"/>
                  <w:noProof/>
                </w:rPr>
              </w:r>
              <w:r w:rsidR="00956B05" w:rsidRPr="00530497">
                <w:rPr>
                  <w:rStyle w:val="Hyperlink"/>
                  <w:noProof/>
                </w:rPr>
                <w:fldChar w:fldCharType="separate"/>
              </w:r>
              <w:r w:rsidR="00956B05" w:rsidRPr="00530497">
                <w:rPr>
                  <w:rStyle w:val="Hyperlink"/>
                  <w:noProof/>
                </w:rPr>
                <w:t>1</w:t>
              </w:r>
              <w:r w:rsidR="00956B05"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  <w:tab/>
              </w:r>
              <w:r w:rsidR="00956B05" w:rsidRPr="00530497">
                <w:rPr>
                  <w:rStyle w:val="Hyperlink"/>
                  <w:noProof/>
                </w:rPr>
                <w:t>Увод</w:t>
              </w:r>
              <w:r w:rsidR="00956B05">
                <w:rPr>
                  <w:noProof/>
                  <w:webHidden/>
                </w:rPr>
                <w:tab/>
              </w:r>
              <w:r w:rsidR="00956B05">
                <w:rPr>
                  <w:noProof/>
                  <w:webHidden/>
                </w:rPr>
                <w:fldChar w:fldCharType="begin"/>
              </w:r>
              <w:r w:rsidR="00956B05">
                <w:rPr>
                  <w:noProof/>
                  <w:webHidden/>
                </w:rPr>
                <w:instrText xml:space="preserve"> PAGEREF _Toc509003988 \h </w:instrText>
              </w:r>
              <w:r w:rsidR="00956B05">
                <w:rPr>
                  <w:noProof/>
                  <w:webHidden/>
                </w:rPr>
              </w:r>
              <w:r w:rsidR="00956B05">
                <w:rPr>
                  <w:noProof/>
                  <w:webHidden/>
                </w:rPr>
                <w:fldChar w:fldCharType="separate"/>
              </w:r>
              <w:r w:rsidR="00956B05">
                <w:rPr>
                  <w:noProof/>
                  <w:webHidden/>
                </w:rPr>
                <w:t>3</w:t>
              </w:r>
              <w:r w:rsidR="00956B05">
                <w:rPr>
                  <w:noProof/>
                  <w:webHidden/>
                </w:rPr>
                <w:fldChar w:fldCharType="end"/>
              </w:r>
              <w:r w:rsidR="00956B05" w:rsidRPr="00530497">
                <w:rPr>
                  <w:rStyle w:val="Hyperlink"/>
                  <w:noProof/>
                </w:rPr>
                <w:fldChar w:fldCharType="end"/>
              </w:r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89" w:history="1">
                <w:r w:rsidRPr="00530497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0" w:history="1">
                <w:r w:rsidRPr="00530497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1" w:history="1">
                <w:r w:rsidRPr="00530497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2" w:history="1">
                <w:r w:rsidRPr="00530497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3" w:history="1">
                <w:r w:rsidRPr="00530497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Сценарио додавања пријатеља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4" w:history="1">
                <w:r w:rsidRPr="00530497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5" w:history="1">
                <w:r w:rsidRPr="00530497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6" w:history="1">
                <w:r w:rsidRPr="00530497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7" w:history="1">
                <w:r w:rsidRPr="00530497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8" w:history="1">
                <w:r w:rsidRPr="00530497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56B05" w:rsidRDefault="00956B05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99" w:history="1">
                <w:r w:rsidRPr="00530497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530497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9003988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9003989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96753C">
        <w:t>Додавање пријатељ</w:t>
      </w:r>
      <w:r w:rsidR="0078220A">
        <w:t>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9003990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9003991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9003992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9003993"/>
      <w:r w:rsidRPr="00687588">
        <w:t xml:space="preserve">Сценарио </w:t>
      </w:r>
      <w:r w:rsidR="00DC2D37">
        <w:t>д</w:t>
      </w:r>
      <w:r w:rsidR="0096753C">
        <w:t>одавања пријатеља</w:t>
      </w:r>
      <w:bookmarkEnd w:id="6"/>
    </w:p>
    <w:p w:rsidR="00836BA2" w:rsidRPr="00687588" w:rsidRDefault="00836BA2" w:rsidP="00836BA2">
      <w:pPr>
        <w:pStyle w:val="Heading2"/>
      </w:pPr>
      <w:bookmarkStart w:id="7" w:name="_Toc509003994"/>
      <w:r w:rsidRPr="00687588">
        <w:t>Кратак опис</w:t>
      </w:r>
      <w:bookmarkEnd w:id="7"/>
    </w:p>
    <w:p w:rsidR="0078220A" w:rsidRPr="00687588" w:rsidRDefault="0096753C" w:rsidP="0078220A">
      <w:pPr>
        <w:ind w:left="360"/>
      </w:pPr>
      <w:r>
        <w:t>Корисник</w:t>
      </w:r>
      <w:r w:rsidR="00394EEB">
        <w:t xml:space="preserve"> жели да</w:t>
      </w:r>
      <w:r w:rsidR="0078220A">
        <w:t xml:space="preserve"> </w:t>
      </w:r>
      <w:r>
        <w:t xml:space="preserve">дода </w:t>
      </w:r>
      <w:r w:rsidR="0078220A">
        <w:t>одређеног</w:t>
      </w:r>
      <w:r w:rsidR="001102CB">
        <w:t xml:space="preserve"> корисника као</w:t>
      </w:r>
      <w:r w:rsidR="0078220A">
        <w:t xml:space="preserve"> пријатеља.</w:t>
      </w:r>
    </w:p>
    <w:p w:rsidR="007D0074" w:rsidRPr="00687588" w:rsidRDefault="009A6E67" w:rsidP="007D0074">
      <w:pPr>
        <w:pStyle w:val="Heading2"/>
      </w:pPr>
      <w:bookmarkStart w:id="8" w:name="_Toc509003995"/>
      <w:r w:rsidRPr="00687588">
        <w:t>Главни т</w:t>
      </w:r>
      <w:r w:rsidR="007D0074" w:rsidRPr="00687588">
        <w:t>ок догађаја</w:t>
      </w:r>
      <w:bookmarkEnd w:id="8"/>
    </w:p>
    <w:p w:rsidR="007D0074" w:rsidRPr="00687588" w:rsidRDefault="00E82025" w:rsidP="007D0074">
      <w:pPr>
        <w:pStyle w:val="ListParagraph"/>
        <w:numPr>
          <w:ilvl w:val="0"/>
          <w:numId w:val="13"/>
        </w:numPr>
      </w:pPr>
      <w:r>
        <w:t xml:space="preserve">У главном менију корисник кликће на дугме „Додај пријатеље“. </w:t>
      </w:r>
    </w:p>
    <w:p w:rsidR="0078220A" w:rsidRPr="00687588" w:rsidRDefault="005A2F7C" w:rsidP="0078220A">
      <w:pPr>
        <w:pStyle w:val="ListParagraph"/>
        <w:numPr>
          <w:ilvl w:val="0"/>
          <w:numId w:val="13"/>
        </w:numPr>
      </w:pPr>
      <w:r>
        <w:t>У новом прозору, корисник куца име пријатеља.</w:t>
      </w:r>
    </w:p>
    <w:p w:rsidR="007D0074" w:rsidRPr="00687588" w:rsidRDefault="00FC64D2" w:rsidP="007D0074">
      <w:pPr>
        <w:pStyle w:val="ListParagraph"/>
        <w:numPr>
          <w:ilvl w:val="0"/>
          <w:numId w:val="13"/>
        </w:numPr>
      </w:pPr>
      <w:r>
        <w:t>Корисник је откуцао име пријатеља и кликнуо на пријатеља како би га додао.</w:t>
      </w:r>
    </w:p>
    <w:p w:rsidR="007D0074" w:rsidRPr="00687588" w:rsidRDefault="0078220A" w:rsidP="007D0074">
      <w:pPr>
        <w:pStyle w:val="ListParagraph"/>
        <w:numPr>
          <w:ilvl w:val="0"/>
          <w:numId w:val="13"/>
        </w:numPr>
      </w:pPr>
      <w:r>
        <w:t>Крај рада</w:t>
      </w:r>
    </w:p>
    <w:p w:rsidR="007D0074" w:rsidRDefault="007D0074" w:rsidP="007D0074">
      <w:pPr>
        <w:pStyle w:val="Heading2"/>
        <w:numPr>
          <w:ilvl w:val="0"/>
          <w:numId w:val="0"/>
        </w:numPr>
      </w:pPr>
    </w:p>
    <w:p w:rsidR="0078220A" w:rsidRDefault="0078220A" w:rsidP="0078220A"/>
    <w:p w:rsidR="0078220A" w:rsidRDefault="0078220A" w:rsidP="0078220A"/>
    <w:p w:rsidR="005A2F7C" w:rsidRPr="0078220A" w:rsidRDefault="005A2F7C" w:rsidP="0078220A"/>
    <w:p w:rsidR="007D0074" w:rsidRPr="00687588" w:rsidRDefault="009A6E67" w:rsidP="007D0074">
      <w:pPr>
        <w:pStyle w:val="Heading2"/>
      </w:pPr>
      <w:bookmarkStart w:id="9" w:name="_Toc509003996"/>
      <w:r w:rsidRPr="00687588">
        <w:lastRenderedPageBreak/>
        <w:t>Остали</w:t>
      </w:r>
      <w:r w:rsidR="007D0074" w:rsidRPr="00687588">
        <w:t xml:space="preserve"> токови</w:t>
      </w:r>
      <w:bookmarkEnd w:id="9"/>
    </w:p>
    <w:p w:rsidR="005C46DD" w:rsidRDefault="009433DF" w:rsidP="005C46DD">
      <w:pPr>
        <w:pStyle w:val="ListParagraph"/>
        <w:numPr>
          <w:ilvl w:val="2"/>
          <w:numId w:val="26"/>
        </w:numPr>
      </w:pPr>
      <w:r>
        <w:t xml:space="preserve">Корисник одлучује да не кликне на дугме </w:t>
      </w:r>
      <w:r w:rsidR="005C46DD">
        <w:t>„Додај пријатеље“.</w:t>
      </w:r>
    </w:p>
    <w:p w:rsidR="005A2F7C" w:rsidRDefault="009433DF" w:rsidP="005A2F7C">
      <w:pPr>
        <w:pStyle w:val="ListParagraph"/>
        <w:numPr>
          <w:ilvl w:val="2"/>
          <w:numId w:val="26"/>
        </w:numPr>
      </w:pPr>
      <w:r>
        <w:t>Крај рада</w:t>
      </w:r>
      <w:r w:rsidR="005C46DD">
        <w:t>.</w:t>
      </w:r>
    </w:p>
    <w:p w:rsidR="005A2F7C" w:rsidRDefault="005A2F7C" w:rsidP="005A2F7C"/>
    <w:p w:rsidR="005A2F7C" w:rsidRDefault="005A2F7C" w:rsidP="005A2F7C">
      <w:pPr>
        <w:pStyle w:val="ListParagraph"/>
        <w:numPr>
          <w:ilvl w:val="2"/>
          <w:numId w:val="12"/>
        </w:numPr>
      </w:pPr>
      <w:r>
        <w:t>Корисник одлучује да не откуца име пријатеља, и кликће дугме за затварање прозора.</w:t>
      </w:r>
    </w:p>
    <w:p w:rsidR="005A2F7C" w:rsidRDefault="005A2F7C" w:rsidP="005A2F7C">
      <w:pPr>
        <w:pStyle w:val="ListParagraph"/>
        <w:numPr>
          <w:ilvl w:val="2"/>
          <w:numId w:val="12"/>
        </w:numPr>
      </w:pPr>
      <w:r>
        <w:t>Крај рада.</w:t>
      </w:r>
    </w:p>
    <w:p w:rsidR="00FC64D2" w:rsidRDefault="00FC64D2" w:rsidP="00FC64D2"/>
    <w:p w:rsidR="00FC64D2" w:rsidRDefault="00FC64D2" w:rsidP="00FC64D2">
      <w:pPr>
        <w:ind w:left="720"/>
      </w:pPr>
      <w:r>
        <w:t>3.1.1. Корисник је откуцао име пријатеља али он није пронађен.</w:t>
      </w:r>
    </w:p>
    <w:p w:rsidR="00FC64D2" w:rsidRDefault="00FC64D2" w:rsidP="00FC64D2">
      <w:pPr>
        <w:ind w:left="720"/>
      </w:pPr>
      <w:r>
        <w:t>3.1.2. Корисник затвара прозор.</w:t>
      </w:r>
    </w:p>
    <w:p w:rsidR="00FC64D2" w:rsidRDefault="00FC64D2" w:rsidP="00FC64D2">
      <w:pPr>
        <w:ind w:left="720"/>
      </w:pPr>
      <w:r>
        <w:t>3.1.3. Крај рада.</w:t>
      </w:r>
    </w:p>
    <w:p w:rsidR="00687588" w:rsidRPr="00687588" w:rsidRDefault="00687588" w:rsidP="00687588">
      <w:pPr>
        <w:pStyle w:val="Heading2"/>
      </w:pPr>
      <w:bookmarkStart w:id="10" w:name="_Toc509003997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9003998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 xml:space="preserve">је пријављен </w:t>
      </w:r>
      <w:r w:rsidR="0078220A">
        <w:t>на сајт</w:t>
      </w:r>
      <w:r w:rsidR="00A04BD9">
        <w:t>.</w:t>
      </w:r>
    </w:p>
    <w:p w:rsidR="00687588" w:rsidRPr="00687588" w:rsidRDefault="00687588" w:rsidP="00687588">
      <w:pPr>
        <w:pStyle w:val="Heading2"/>
      </w:pPr>
      <w:bookmarkStart w:id="12" w:name="_Toc509003999"/>
      <w:r w:rsidRPr="00687588">
        <w:t>Последице</w:t>
      </w:r>
      <w:bookmarkEnd w:id="12"/>
    </w:p>
    <w:p w:rsidR="00A759DC" w:rsidRPr="00687588" w:rsidRDefault="0078220A" w:rsidP="00687588">
      <w:pPr>
        <w:ind w:left="360"/>
      </w:pPr>
      <w:r>
        <w:t xml:space="preserve">Корисник </w:t>
      </w:r>
      <w:r w:rsidR="001102CB">
        <w:t>је послао захтев за пријатељство другом кориснику</w:t>
      </w:r>
      <w:r>
        <w:t>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5FF" w:rsidRDefault="00A725FF" w:rsidP="00EF14A1">
      <w:r>
        <w:separator/>
      </w:r>
    </w:p>
  </w:endnote>
  <w:endnote w:type="continuationSeparator" w:id="0">
    <w:p w:rsidR="00A725FF" w:rsidRDefault="00A725FF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1102CB">
      <w:rPr>
        <w:noProof/>
      </w:rPr>
      <w:t>4</w:t>
    </w:r>
    <w:r>
      <w:rPr>
        <w:noProof/>
      </w:rPr>
      <w:fldChar w:fldCharType="end"/>
    </w:r>
    <w:r>
      <w:t xml:space="preserve"> </w:t>
    </w:r>
    <w:r w:rsidR="00A725FF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5FF" w:rsidRDefault="00A725FF" w:rsidP="00EF14A1">
      <w:r>
        <w:separator/>
      </w:r>
    </w:p>
  </w:footnote>
  <w:footnote w:type="continuationSeparator" w:id="0">
    <w:p w:rsidR="00A725FF" w:rsidRDefault="00A725FF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r w:rsidRPr="00EE1399">
      <w:rPr>
        <w:i/>
      </w:rPr>
      <w:t>Hello</w:t>
    </w:r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A725FF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535F77"/>
    <w:multiLevelType w:val="multilevel"/>
    <w:tmpl w:val="4BB4B3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FA6536"/>
    <w:multiLevelType w:val="multilevel"/>
    <w:tmpl w:val="247885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1"/>
  </w:num>
  <w:num w:numId="9">
    <w:abstractNumId w:val="2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4"/>
  </w:num>
  <w:num w:numId="13">
    <w:abstractNumId w:val="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9"/>
  </w:num>
  <w:num w:numId="19">
    <w:abstractNumId w:val="6"/>
  </w:num>
  <w:num w:numId="20">
    <w:abstractNumId w:val="23"/>
  </w:num>
  <w:num w:numId="21">
    <w:abstractNumId w:val="17"/>
  </w:num>
  <w:num w:numId="22">
    <w:abstractNumId w:val="20"/>
  </w:num>
  <w:num w:numId="23">
    <w:abstractNumId w:val="12"/>
  </w:num>
  <w:num w:numId="24">
    <w:abstractNumId w:val="15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104674"/>
    <w:rsid w:val="001102CB"/>
    <w:rsid w:val="00165F93"/>
    <w:rsid w:val="00197A86"/>
    <w:rsid w:val="001F3FE6"/>
    <w:rsid w:val="002067F6"/>
    <w:rsid w:val="002803BF"/>
    <w:rsid w:val="002C5398"/>
    <w:rsid w:val="00372566"/>
    <w:rsid w:val="00394EEB"/>
    <w:rsid w:val="003D2E3C"/>
    <w:rsid w:val="003D323A"/>
    <w:rsid w:val="004346DE"/>
    <w:rsid w:val="00444D8B"/>
    <w:rsid w:val="005A2F7C"/>
    <w:rsid w:val="005C46DD"/>
    <w:rsid w:val="00687588"/>
    <w:rsid w:val="0069183A"/>
    <w:rsid w:val="006B0DA4"/>
    <w:rsid w:val="00750F08"/>
    <w:rsid w:val="0078220A"/>
    <w:rsid w:val="00795EE1"/>
    <w:rsid w:val="007D0074"/>
    <w:rsid w:val="0080525C"/>
    <w:rsid w:val="0083571F"/>
    <w:rsid w:val="00836BA2"/>
    <w:rsid w:val="0088058D"/>
    <w:rsid w:val="008C3695"/>
    <w:rsid w:val="008D2149"/>
    <w:rsid w:val="008E4B48"/>
    <w:rsid w:val="009047A5"/>
    <w:rsid w:val="009433DF"/>
    <w:rsid w:val="00956B05"/>
    <w:rsid w:val="00964CCC"/>
    <w:rsid w:val="0096753C"/>
    <w:rsid w:val="00970D5F"/>
    <w:rsid w:val="00973EA2"/>
    <w:rsid w:val="00986640"/>
    <w:rsid w:val="009A6E67"/>
    <w:rsid w:val="00A04BD9"/>
    <w:rsid w:val="00A52793"/>
    <w:rsid w:val="00A725FF"/>
    <w:rsid w:val="00A759DC"/>
    <w:rsid w:val="00AD430F"/>
    <w:rsid w:val="00AE2552"/>
    <w:rsid w:val="00AE4C6C"/>
    <w:rsid w:val="00BD7254"/>
    <w:rsid w:val="00BE1F90"/>
    <w:rsid w:val="00C7488D"/>
    <w:rsid w:val="00CF75DF"/>
    <w:rsid w:val="00D121CF"/>
    <w:rsid w:val="00D50461"/>
    <w:rsid w:val="00DC2D37"/>
    <w:rsid w:val="00E02CD4"/>
    <w:rsid w:val="00E71B51"/>
    <w:rsid w:val="00E82025"/>
    <w:rsid w:val="00E94FA1"/>
    <w:rsid w:val="00EB4F58"/>
    <w:rsid w:val="00ED0743"/>
    <w:rsid w:val="00EE1399"/>
    <w:rsid w:val="00EF14A1"/>
    <w:rsid w:val="00FC64D2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4"/>
        <o:r id="V:Rule3" type="connector" idref="#_x0000_s1102"/>
        <o:r id="V:Rule4" type="connector" idref="#_x0000_s1103"/>
      </o:rules>
    </o:shapelayout>
  </w:shapeDefaults>
  <w:decimalSymbol w:val="."/>
  <w:listSeparator w:val=","/>
  <w14:docId w14:val="167B77F1"/>
  <w15:docId w15:val="{A34D57F4-8DF2-449D-BB8F-617E432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2A1820"/>
    <w:rsid w:val="00325637"/>
    <w:rsid w:val="00483E3B"/>
    <w:rsid w:val="005065D2"/>
    <w:rsid w:val="00B46511"/>
    <w:rsid w:val="00BC3FC4"/>
    <w:rsid w:val="00BD4FBD"/>
    <w:rsid w:val="00C223E5"/>
    <w:rsid w:val="00CB2F85"/>
    <w:rsid w:val="00D8059B"/>
    <w:rsid w:val="00D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templateProperties xmlns="urn:microsoft.template.properties">
  <_Version>12.0.4319</_Version>
  <_LCID>-1</_LCID>
</template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8.xml><?xml version="1.0" encoding="utf-8"?>
<ds:datastoreItem xmlns:ds="http://schemas.openxmlformats.org/officeDocument/2006/customXml" ds:itemID="{211EADF9-42A9-4FCD-9798-E9116357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30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бановање корисника</vt:lpstr>
    </vt:vector>
  </TitlesOfParts>
  <Company>Microsoft Corporation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додавање пријатеља</dc:title>
  <dc:subject>Hello Messenger v1.0</dc:subject>
  <dc:creator>Corporate Edition</dc:creator>
  <cp:lastModifiedBy>Nikola Pavlović</cp:lastModifiedBy>
  <cp:revision>17</cp:revision>
  <cp:lastPrinted>2018-03-04T20:35:00Z</cp:lastPrinted>
  <dcterms:created xsi:type="dcterms:W3CDTF">2018-03-13T23:42:00Z</dcterms:created>
  <dcterms:modified xsi:type="dcterms:W3CDTF">2018-03-16T21:51:00Z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