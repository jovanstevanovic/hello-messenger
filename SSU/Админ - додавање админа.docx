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B76B56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B76B56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placeholder>
                            <w:docPart w:val="ABBEC2B0296E4203BDA62FF1DA41FA5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</w:t>
                          </w:r>
                          <w:proofErr w:type="spellEnd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 xml:space="preserve">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B76B56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placeholder>
                            <w:docPart w:val="93CECB6BE1E943D8B5DE1319E73D5F1C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B76B56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placeholder>
                            <w:docPart w:val="80FCE08A58F94089A0C24A09E6104F4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 xml:space="preserve">Случај: </w:t>
                          </w:r>
                          <w:r w:rsidR="00A66CA2">
                            <w:rPr>
                              <w:b/>
                              <w:sz w:val="32"/>
                              <w:szCs w:val="32"/>
                            </w:rPr>
                            <w:t>регистрација новог администратора</w:t>
                          </w:r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B76B56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Аутор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04.03.2018.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rPr>
                    <w:sz w:val="20"/>
                    <w:szCs w:val="20"/>
                  </w:rPr>
                </w:pPr>
                <w:r w:rsidRPr="00687588">
                  <w:rPr>
                    <w:sz w:val="20"/>
                    <w:szCs w:val="20"/>
                  </w:rPr>
                  <w:t>Павловић Никола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  <w:rPr>
                  <w:lang w:val="sr-Cyrl-RS"/>
                </w:rPr>
              </w:pPr>
              <w:r w:rsidRPr="00687588">
                <w:rPr>
                  <w:lang w:val="sr-Cyrl-RS"/>
                </w:rPr>
                <w:t>Садржај</w:t>
              </w:r>
            </w:p>
            <w:bookmarkStart w:id="0" w:name="_GoBack"/>
            <w:bookmarkEnd w:id="0"/>
            <w:p w:rsidR="00844752" w:rsidRDefault="00D121C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r w:rsidRPr="00687588">
                <w:fldChar w:fldCharType="begin"/>
              </w:r>
              <w:r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969048" w:history="1">
                <w:r w:rsidR="00844752" w:rsidRPr="002F2A45">
                  <w:rPr>
                    <w:rStyle w:val="Hyperlink"/>
                    <w:noProof/>
                  </w:rPr>
                  <w:t>1</w:t>
                </w:r>
                <w:r w:rsidR="00844752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844752" w:rsidRPr="002F2A45">
                  <w:rPr>
                    <w:rStyle w:val="Hyperlink"/>
                    <w:noProof/>
                  </w:rPr>
                  <w:t>Увод</w:t>
                </w:r>
                <w:r w:rsidR="00844752">
                  <w:rPr>
                    <w:noProof/>
                    <w:webHidden/>
                  </w:rPr>
                  <w:tab/>
                </w:r>
                <w:r w:rsidR="00844752">
                  <w:rPr>
                    <w:noProof/>
                    <w:webHidden/>
                  </w:rPr>
                  <w:fldChar w:fldCharType="begin"/>
                </w:r>
                <w:r w:rsidR="00844752">
                  <w:rPr>
                    <w:noProof/>
                    <w:webHidden/>
                  </w:rPr>
                  <w:instrText xml:space="preserve"> PAGEREF _Toc508969048 \h </w:instrText>
                </w:r>
                <w:r w:rsidR="00844752">
                  <w:rPr>
                    <w:noProof/>
                    <w:webHidden/>
                  </w:rPr>
                </w:r>
                <w:r w:rsidR="00844752">
                  <w:rPr>
                    <w:noProof/>
                    <w:webHidden/>
                  </w:rPr>
                  <w:fldChar w:fldCharType="separate"/>
                </w:r>
                <w:r w:rsidR="00844752">
                  <w:rPr>
                    <w:noProof/>
                    <w:webHidden/>
                  </w:rPr>
                  <w:t>3</w:t>
                </w:r>
                <w:r w:rsidR="00844752"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49" w:history="1">
                <w:r w:rsidRPr="002F2A45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50" w:history="1">
                <w:r w:rsidRPr="002F2A45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51" w:history="1">
                <w:r w:rsidRPr="002F2A45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52" w:history="1">
                <w:r w:rsidRPr="002F2A45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53" w:history="1">
                <w:r w:rsidRPr="002F2A45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Сценарио регистрације новог администратора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54" w:history="1">
                <w:r w:rsidRPr="002F2A45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55" w:history="1">
                <w:r w:rsidRPr="002F2A45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56" w:history="1">
                <w:r w:rsidRPr="002F2A45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57" w:history="1">
                <w:r w:rsidRPr="002F2A45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58" w:history="1">
                <w:r w:rsidRPr="002F2A45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752" w:rsidRDefault="0084475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59" w:history="1">
                <w:r w:rsidRPr="002F2A45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F2A45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121CF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8969048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8969049"/>
      <w:r w:rsidRPr="00687588">
        <w:t>Резиме</w:t>
      </w:r>
      <w:bookmarkEnd w:id="2"/>
    </w:p>
    <w:p w:rsidR="00BD7254" w:rsidRPr="00687588" w:rsidRDefault="00836BA2" w:rsidP="00D121CF">
      <w:pPr>
        <w:ind w:left="360"/>
      </w:pPr>
      <w:r w:rsidRPr="00687588">
        <w:t>Дефиниција сценарија употребе „</w:t>
      </w:r>
      <w:r w:rsidR="00A66CA2">
        <w:t>Регистрација новог администратора</w:t>
      </w:r>
      <w:r w:rsidRPr="00687588">
        <w:t>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8969050"/>
      <w:r w:rsidRPr="00687588">
        <w:t>Намена документа и циљне групе</w:t>
      </w:r>
      <w:bookmarkEnd w:id="3"/>
    </w:p>
    <w:p w:rsidR="00836BA2" w:rsidRPr="00687588" w:rsidRDefault="00836BA2" w:rsidP="00836BA2">
      <w:pPr>
        <w:ind w:left="360"/>
      </w:pPr>
      <w:r w:rsidRPr="00687588"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8969051"/>
      <w:r w:rsidRPr="00687588">
        <w:t>Референце</w:t>
      </w:r>
      <w:bookmarkEnd w:id="4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Пројектни задатак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Упутство за писање спецификације сценарија употребе</w:t>
      </w:r>
    </w:p>
    <w:p w:rsidR="00836BA2" w:rsidRPr="00687588" w:rsidRDefault="00836BA2" w:rsidP="00836BA2">
      <w:pPr>
        <w:pStyle w:val="Heading2"/>
      </w:pPr>
      <w:bookmarkStart w:id="5" w:name="_Toc508969052"/>
      <w:r w:rsidRPr="00687588"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Редни број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Опис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Решење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969053"/>
      <w:r w:rsidRPr="00687588">
        <w:t xml:space="preserve">Сценарио </w:t>
      </w:r>
      <w:r w:rsidR="00315091">
        <w:t>регистрације новог администратора</w:t>
      </w:r>
      <w:bookmarkEnd w:id="6"/>
    </w:p>
    <w:p w:rsidR="00836BA2" w:rsidRPr="00687588" w:rsidRDefault="00836BA2" w:rsidP="00836BA2">
      <w:pPr>
        <w:pStyle w:val="Heading2"/>
      </w:pPr>
      <w:bookmarkStart w:id="7" w:name="_Toc508969054"/>
      <w:r w:rsidRPr="00687588">
        <w:t>Кратак опис</w:t>
      </w:r>
      <w:bookmarkEnd w:id="7"/>
    </w:p>
    <w:p w:rsidR="00836BA2" w:rsidRPr="00687588" w:rsidRDefault="00A66CA2" w:rsidP="00836BA2">
      <w:pPr>
        <w:ind w:left="360"/>
      </w:pPr>
      <w:r>
        <w:t>Корисник је пријављен као администратор и жели да креира нови администраторски налог.</w:t>
      </w:r>
    </w:p>
    <w:p w:rsidR="007D0074" w:rsidRPr="00687588" w:rsidRDefault="009A6E67" w:rsidP="007D0074">
      <w:pPr>
        <w:pStyle w:val="Heading2"/>
      </w:pPr>
      <w:bookmarkStart w:id="8" w:name="_Toc508969055"/>
      <w:r w:rsidRPr="00687588">
        <w:t>Главни т</w:t>
      </w:r>
      <w:r w:rsidR="007D0074" w:rsidRPr="00687588">
        <w:t>ок догађаја</w:t>
      </w:r>
      <w:bookmarkEnd w:id="8"/>
    </w:p>
    <w:p w:rsidR="007D0074" w:rsidRDefault="00A66CA2" w:rsidP="00A66CA2">
      <w:pPr>
        <w:pStyle w:val="ListParagraph"/>
        <w:numPr>
          <w:ilvl w:val="0"/>
          <w:numId w:val="13"/>
        </w:numPr>
      </w:pPr>
      <w:r>
        <w:t>Корисник кликће на дугме „Региструј новог администратора“</w:t>
      </w:r>
    </w:p>
    <w:p w:rsidR="00A66CA2" w:rsidRDefault="00A66CA2" w:rsidP="00A66CA2">
      <w:pPr>
        <w:pStyle w:val="ListParagraph"/>
        <w:numPr>
          <w:ilvl w:val="0"/>
          <w:numId w:val="13"/>
        </w:numPr>
      </w:pPr>
      <w:r>
        <w:t xml:space="preserve">Приказују се поља за унос </w:t>
      </w:r>
      <w:proofErr w:type="spellStart"/>
      <w:r>
        <w:t>креденцијала</w:t>
      </w:r>
      <w:proofErr w:type="spellEnd"/>
      <w:r>
        <w:t xml:space="preserve"> новог администратора: корисничког имена и шифре</w:t>
      </w:r>
    </w:p>
    <w:p w:rsidR="00A66CA2" w:rsidRDefault="00A66CA2" w:rsidP="00A66CA2">
      <w:pPr>
        <w:pStyle w:val="ListParagraph"/>
        <w:numPr>
          <w:ilvl w:val="0"/>
          <w:numId w:val="13"/>
        </w:numPr>
      </w:pPr>
      <w:r>
        <w:t>Корисник уноси тражене податке</w:t>
      </w:r>
    </w:p>
    <w:p w:rsidR="00A66CA2" w:rsidRDefault="00A66CA2" w:rsidP="00A66CA2">
      <w:pPr>
        <w:pStyle w:val="ListParagraph"/>
        <w:numPr>
          <w:ilvl w:val="0"/>
          <w:numId w:val="13"/>
        </w:numPr>
      </w:pPr>
      <w:r>
        <w:t>Корисник кликће на дугме „Региструј“</w:t>
      </w:r>
    </w:p>
    <w:p w:rsidR="00A66CA2" w:rsidRDefault="00A66CA2" w:rsidP="00A66CA2">
      <w:pPr>
        <w:pStyle w:val="ListParagraph"/>
        <w:numPr>
          <w:ilvl w:val="0"/>
          <w:numId w:val="13"/>
        </w:numPr>
      </w:pPr>
      <w:r>
        <w:t>Нови администратор се додаје у базу</w:t>
      </w:r>
    </w:p>
    <w:p w:rsidR="00A66CA2" w:rsidRDefault="00A66CA2" w:rsidP="00A66CA2">
      <w:pPr>
        <w:pStyle w:val="ListParagraph"/>
        <w:numPr>
          <w:ilvl w:val="0"/>
          <w:numId w:val="13"/>
        </w:numPr>
      </w:pPr>
      <w:r>
        <w:t>Приказује се порука о успешној регистрацији</w:t>
      </w:r>
    </w:p>
    <w:p w:rsidR="00A66CA2" w:rsidRPr="00687588" w:rsidRDefault="00A66CA2" w:rsidP="00A66CA2">
      <w:pPr>
        <w:pStyle w:val="ListParagraph"/>
      </w:pPr>
    </w:p>
    <w:p w:rsidR="007D0074" w:rsidRPr="00687588" w:rsidRDefault="009A6E67" w:rsidP="007D0074">
      <w:pPr>
        <w:pStyle w:val="Heading2"/>
      </w:pPr>
      <w:bookmarkStart w:id="9" w:name="_Toc508969056"/>
      <w:r w:rsidRPr="00687588">
        <w:lastRenderedPageBreak/>
        <w:t>Остали</w:t>
      </w:r>
      <w:r w:rsidR="007D0074" w:rsidRPr="00687588">
        <w:t xml:space="preserve"> токови</w:t>
      </w:r>
      <w:bookmarkEnd w:id="9"/>
    </w:p>
    <w:p w:rsidR="00687588" w:rsidRDefault="007D0074" w:rsidP="00A66CA2">
      <w:pPr>
        <w:pStyle w:val="ListParagraph"/>
        <w:numPr>
          <w:ilvl w:val="0"/>
          <w:numId w:val="14"/>
        </w:numPr>
      </w:pPr>
      <w:r w:rsidRPr="00687588">
        <w:t>К</w:t>
      </w:r>
      <w:r w:rsidR="00A66CA2">
        <w:t xml:space="preserve">орисник није унео све </w:t>
      </w:r>
      <w:proofErr w:type="spellStart"/>
      <w:r w:rsidR="00A66CA2">
        <w:t>креденцијале</w:t>
      </w:r>
      <w:proofErr w:type="spellEnd"/>
    </w:p>
    <w:p w:rsidR="00A66CA2" w:rsidRDefault="00A66CA2" w:rsidP="00A66CA2">
      <w:pPr>
        <w:pStyle w:val="ListParagraph"/>
        <w:numPr>
          <w:ilvl w:val="0"/>
          <w:numId w:val="14"/>
        </w:numPr>
      </w:pPr>
      <w:r>
        <w:t>Повратак на корак 3 уз поруку да треба унети све податке</w:t>
      </w:r>
    </w:p>
    <w:p w:rsidR="00A66CA2" w:rsidRDefault="00A66CA2" w:rsidP="00A66CA2">
      <w:pPr>
        <w:pStyle w:val="ListParagraph"/>
        <w:ind w:left="1080"/>
      </w:pPr>
    </w:p>
    <w:p w:rsidR="00A66CA2" w:rsidRDefault="00A66CA2" w:rsidP="00A66CA2">
      <w:pPr>
        <w:pStyle w:val="ListParagraph"/>
        <w:numPr>
          <w:ilvl w:val="0"/>
          <w:numId w:val="25"/>
        </w:numPr>
      </w:pPr>
      <w:r>
        <w:t>Администратор са унетим корисничким именом већ постоји</w:t>
      </w:r>
    </w:p>
    <w:p w:rsidR="00687588" w:rsidRPr="00687588" w:rsidRDefault="00A66CA2" w:rsidP="00A66CA2">
      <w:pPr>
        <w:pStyle w:val="ListParagraph"/>
        <w:numPr>
          <w:ilvl w:val="0"/>
          <w:numId w:val="25"/>
        </w:numPr>
      </w:pPr>
      <w:r>
        <w:t>Повратак на корак 3 уз поруку да је унето име заузето</w:t>
      </w:r>
    </w:p>
    <w:p w:rsidR="00687588" w:rsidRPr="00687588" w:rsidRDefault="00687588" w:rsidP="00687588">
      <w:pPr>
        <w:pStyle w:val="Heading2"/>
      </w:pPr>
      <w:bookmarkStart w:id="10" w:name="_Toc508969057"/>
      <w:r w:rsidRPr="00687588">
        <w:t>Посебни захтеви</w:t>
      </w:r>
      <w:bookmarkEnd w:id="10"/>
    </w:p>
    <w:p w:rsidR="00687588" w:rsidRPr="00687588" w:rsidRDefault="00687588" w:rsidP="00687588">
      <w:pPr>
        <w:ind w:left="360"/>
      </w:pPr>
      <w:r w:rsidRPr="00687588">
        <w:t>Нема</w:t>
      </w:r>
    </w:p>
    <w:p w:rsidR="00687588" w:rsidRPr="00687588" w:rsidRDefault="00687588" w:rsidP="00687588">
      <w:pPr>
        <w:pStyle w:val="Heading2"/>
      </w:pPr>
      <w:bookmarkStart w:id="11" w:name="_Toc508969058"/>
      <w:r w:rsidRPr="00687588">
        <w:t>Предуслови</w:t>
      </w:r>
      <w:bookmarkEnd w:id="11"/>
    </w:p>
    <w:p w:rsidR="00687588" w:rsidRPr="00687588" w:rsidRDefault="00A66CA2" w:rsidP="00687588">
      <w:pPr>
        <w:ind w:left="360"/>
      </w:pPr>
      <w:r>
        <w:t>Корисник је пријављен као администратор.</w:t>
      </w:r>
    </w:p>
    <w:p w:rsidR="00687588" w:rsidRPr="00687588" w:rsidRDefault="00687588" w:rsidP="00687588">
      <w:pPr>
        <w:pStyle w:val="Heading2"/>
      </w:pPr>
      <w:bookmarkStart w:id="12" w:name="_Toc508969059"/>
      <w:r w:rsidRPr="00687588">
        <w:t>Последице</w:t>
      </w:r>
      <w:bookmarkEnd w:id="12"/>
    </w:p>
    <w:p w:rsidR="00A759DC" w:rsidRPr="00687588" w:rsidRDefault="00A66CA2" w:rsidP="00687588">
      <w:pPr>
        <w:ind w:left="360"/>
      </w:pPr>
      <w:r>
        <w:t>Креиран је нови администраторски налог. Пријава је могућа са његовим креденцијалима.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B56" w:rsidRDefault="00B76B56" w:rsidP="00EF14A1">
      <w:r>
        <w:separator/>
      </w:r>
    </w:p>
  </w:endnote>
  <w:endnote w:type="continuationSeparator" w:id="0">
    <w:p w:rsidR="00B76B56" w:rsidRDefault="00B76B56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0D472B">
      <w:rPr>
        <w:noProof/>
      </w:rPr>
      <w:t>2</w:t>
    </w:r>
    <w:r>
      <w:rPr>
        <w:noProof/>
      </w:rPr>
      <w:fldChar w:fldCharType="end"/>
    </w:r>
    <w:r>
      <w:t xml:space="preserve"> </w:t>
    </w:r>
    <w:r w:rsidR="00B76B56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B56" w:rsidRDefault="00B76B56" w:rsidP="00EF14A1">
      <w:r>
        <w:separator/>
      </w:r>
    </w:p>
  </w:footnote>
  <w:footnote w:type="continuationSeparator" w:id="0">
    <w:p w:rsidR="00B76B56" w:rsidRDefault="00B76B56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proofErr w:type="spellStart"/>
    <w:r w:rsidRPr="00EE1399">
      <w:rPr>
        <w:i/>
      </w:rPr>
      <w:t>Hello</w:t>
    </w:r>
    <w:proofErr w:type="spellEnd"/>
    <w:r>
      <w:rPr>
        <w:i/>
      </w:rPr>
      <w:t xml:space="preserve"> </w:t>
    </w:r>
    <w:r>
      <w:rPr>
        <w:i/>
        <w:lang w:val="sr-Latn-RS"/>
      </w:rPr>
      <w:t>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B76B56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 w15:restartNumberingAfterBreak="0">
    <w:nsid w:val="1CF81103"/>
    <w:multiLevelType w:val="hybridMultilevel"/>
    <w:tmpl w:val="9D4A8730"/>
    <w:lvl w:ilvl="0" w:tplc="F5509D4A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BF3430"/>
    <w:multiLevelType w:val="hybridMultilevel"/>
    <w:tmpl w:val="3A0EBDA4"/>
    <w:lvl w:ilvl="0" w:tplc="4A38CAEC">
      <w:start w:val="1"/>
      <w:numFmt w:val="decimal"/>
      <w:lvlText w:val="5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FA6536"/>
    <w:multiLevelType w:val="hybridMultilevel"/>
    <w:tmpl w:val="30242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20"/>
  </w:num>
  <w:num w:numId="9">
    <w:abstractNumId w:val="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3"/>
  </w:num>
  <w:num w:numId="13">
    <w:abstractNumId w:val="4"/>
  </w:num>
  <w:num w:numId="14">
    <w:abstractNumId w:val="7"/>
  </w:num>
  <w:num w:numId="15">
    <w:abstractNumId w:val="18"/>
  </w:num>
  <w:num w:numId="16">
    <w:abstractNumId w:val="13"/>
  </w:num>
  <w:num w:numId="17">
    <w:abstractNumId w:val="15"/>
  </w:num>
  <w:num w:numId="18">
    <w:abstractNumId w:val="8"/>
  </w:num>
  <w:num w:numId="19">
    <w:abstractNumId w:val="5"/>
  </w:num>
  <w:num w:numId="20">
    <w:abstractNumId w:val="22"/>
  </w:num>
  <w:num w:numId="21">
    <w:abstractNumId w:val="17"/>
  </w:num>
  <w:num w:numId="22">
    <w:abstractNumId w:val="19"/>
  </w:num>
  <w:num w:numId="23">
    <w:abstractNumId w:val="11"/>
  </w:num>
  <w:num w:numId="24">
    <w:abstractNumId w:val="1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024A0"/>
    <w:rsid w:val="000316F6"/>
    <w:rsid w:val="000861BB"/>
    <w:rsid w:val="00087F04"/>
    <w:rsid w:val="000A77AE"/>
    <w:rsid w:val="000D472B"/>
    <w:rsid w:val="00165F93"/>
    <w:rsid w:val="00197A86"/>
    <w:rsid w:val="001F3FE6"/>
    <w:rsid w:val="002803BF"/>
    <w:rsid w:val="002C5398"/>
    <w:rsid w:val="00315091"/>
    <w:rsid w:val="00372566"/>
    <w:rsid w:val="003D2E3C"/>
    <w:rsid w:val="003D323A"/>
    <w:rsid w:val="004331D4"/>
    <w:rsid w:val="004346DE"/>
    <w:rsid w:val="00687588"/>
    <w:rsid w:val="0069183A"/>
    <w:rsid w:val="006B0DA4"/>
    <w:rsid w:val="00750F08"/>
    <w:rsid w:val="00795EE1"/>
    <w:rsid w:val="007D0074"/>
    <w:rsid w:val="0080525C"/>
    <w:rsid w:val="0083571F"/>
    <w:rsid w:val="00836BA2"/>
    <w:rsid w:val="00844752"/>
    <w:rsid w:val="0088058D"/>
    <w:rsid w:val="008C3695"/>
    <w:rsid w:val="008D2149"/>
    <w:rsid w:val="008E4B48"/>
    <w:rsid w:val="008F5C1C"/>
    <w:rsid w:val="009047A5"/>
    <w:rsid w:val="00964CCC"/>
    <w:rsid w:val="00970D5F"/>
    <w:rsid w:val="00973EA2"/>
    <w:rsid w:val="00986640"/>
    <w:rsid w:val="009A6E67"/>
    <w:rsid w:val="00A52793"/>
    <w:rsid w:val="00A66CA2"/>
    <w:rsid w:val="00A759DC"/>
    <w:rsid w:val="00AD430F"/>
    <w:rsid w:val="00AE2552"/>
    <w:rsid w:val="00AE4C6C"/>
    <w:rsid w:val="00B76B56"/>
    <w:rsid w:val="00BA35EC"/>
    <w:rsid w:val="00BD7254"/>
    <w:rsid w:val="00D121CF"/>
    <w:rsid w:val="00E02CD4"/>
    <w:rsid w:val="00E71B51"/>
    <w:rsid w:val="00E94FA1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2"/>
        <o:r id="V:Rule3" type="connector" idref="#_x0000_s1104"/>
        <o:r id="V:Rule4" type="connector" idref="#_x0000_s1103"/>
      </o:rules>
    </o:shapelayout>
  </w:shapeDefaults>
  <w:decimalSymbol w:val="."/>
  <w:listSeparator w:val=","/>
  <w14:docId w14:val="1DBE5241"/>
  <w15:docId w15:val="{9B737ADC-BFE0-4B24-8F3D-CE09B831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val="sr-Cyrl-R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val="sr-Cyrl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val="sr-Cyrl-RS"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BEC2B0296E4203BDA62FF1DA41F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A3D67-ECB8-475E-9066-994FF1E9B48C}"/>
      </w:docPartPr>
      <w:docPartBody>
        <w:p w:rsidR="002A1820" w:rsidRDefault="00DA1A4C">
          <w:pPr>
            <w:pStyle w:val="ABBEC2B0296E4203BDA62FF1DA41FA56"/>
          </w:pPr>
          <w:r>
            <w:rPr>
              <w:i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  <w:docPart>
      <w:docPartPr>
        <w:name w:val="93CECB6BE1E943D8B5DE1319E73D5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BBA3-7433-4013-BA85-10AABCB4DC09}"/>
      </w:docPartPr>
      <w:docPartBody>
        <w:p w:rsidR="002A1820" w:rsidRDefault="00DA1A4C">
          <w:pPr>
            <w:pStyle w:val="93CECB6BE1E943D8B5DE1319E73D5F1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80FCE08A58F94089A0C24A09E610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5A69-275F-4251-8FA6-C798548D5240}"/>
      </w:docPartPr>
      <w:docPartBody>
        <w:p w:rsidR="005065D2" w:rsidRDefault="005065D2" w:rsidP="005065D2">
          <w:pPr>
            <w:pStyle w:val="80FCE08A58F94089A0C24A09E6104F47"/>
          </w:pPr>
          <w:r>
            <w:rPr>
              <w:rFonts w:asciiTheme="majorHAnsi" w:hAnsiTheme="majorHAns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A4C"/>
    <w:rsid w:val="00071D0E"/>
    <w:rsid w:val="002A1820"/>
    <w:rsid w:val="00395EF1"/>
    <w:rsid w:val="004703E7"/>
    <w:rsid w:val="005065D2"/>
    <w:rsid w:val="00567398"/>
    <w:rsid w:val="00B46511"/>
    <w:rsid w:val="00BC3FC4"/>
    <w:rsid w:val="00BD4FBD"/>
    <w:rsid w:val="00CB2F85"/>
    <w:rsid w:val="00D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820"/>
  </w:style>
  <w:style w:type="paragraph" w:styleId="Heading1">
    <w:name w:val="heading 1"/>
    <w:basedOn w:val="Normal"/>
    <w:next w:val="Normal"/>
    <w:link w:val="Heading1Char"/>
    <w:uiPriority w:val="1"/>
    <w:qFormat/>
    <w:rsid w:val="002A1820"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rsid w:val="002A1820"/>
    <w:pPr>
      <w:spacing w:after="0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5AC3D923B4F1597A8C26591825F31">
    <w:name w:val="63F5AC3D923B4F1597A8C26591825F31"/>
    <w:rsid w:val="002A1820"/>
  </w:style>
  <w:style w:type="paragraph" w:customStyle="1" w:styleId="F217D88796FD4B5A9642EF1487EB8E28">
    <w:name w:val="F217D88796FD4B5A9642EF1487EB8E28"/>
    <w:rsid w:val="002A1820"/>
  </w:style>
  <w:style w:type="character" w:customStyle="1" w:styleId="Heading1Char">
    <w:name w:val="Heading 1 Char"/>
    <w:basedOn w:val="DefaultParagraphFont"/>
    <w:link w:val="Heading1"/>
    <w:uiPriority w:val="1"/>
    <w:rsid w:val="002A1820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2A1820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3215D873461548C2BB2D63E560A52717">
    <w:name w:val="3215D873461548C2BB2D63E560A52717"/>
    <w:rsid w:val="002A1820"/>
  </w:style>
  <w:style w:type="paragraph" w:customStyle="1" w:styleId="1EFCF0F868D1484CB1E4E68F8C342E42">
    <w:name w:val="1EFCF0F868D1484CB1E4E68F8C342E42"/>
    <w:rsid w:val="002A1820"/>
  </w:style>
  <w:style w:type="paragraph" w:customStyle="1" w:styleId="94D3E0ACFF4D40AEB6A74584958DAF9C">
    <w:name w:val="94D3E0ACFF4D40AEB6A74584958DAF9C"/>
    <w:rsid w:val="002A1820"/>
  </w:style>
  <w:style w:type="paragraph" w:customStyle="1" w:styleId="ABBEC2B0296E4203BDA62FF1DA41FA56">
    <w:name w:val="ABBEC2B0296E4203BDA62FF1DA41FA56"/>
    <w:rsid w:val="002A1820"/>
  </w:style>
  <w:style w:type="paragraph" w:customStyle="1" w:styleId="93CECB6BE1E943D8B5DE1319E73D5F1C">
    <w:name w:val="93CECB6BE1E943D8B5DE1319E73D5F1C"/>
    <w:rsid w:val="002A1820"/>
  </w:style>
  <w:style w:type="paragraph" w:customStyle="1" w:styleId="5A08B3CA735144789AD4B245DB36CA5C">
    <w:name w:val="5A08B3CA735144789AD4B245DB36CA5C"/>
    <w:rsid w:val="002A1820"/>
  </w:style>
  <w:style w:type="paragraph" w:customStyle="1" w:styleId="D6946C315F4545A18F82F4780F1F79B7">
    <w:name w:val="D6946C315F4545A18F82F4780F1F79B7"/>
    <w:rsid w:val="002A1820"/>
  </w:style>
  <w:style w:type="paragraph" w:customStyle="1" w:styleId="80FCE08A58F94089A0C24A09E6104F47">
    <w:name w:val="80FCE08A58F94089A0C24A09E6104F47"/>
    <w:rsid w:val="005065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>12.0.4319</_Version>
  <_LCID>-1</_LCID>
</templateProperties>
</file>

<file path=customXml/item6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7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30EA81BB-A3B4-42C7-B7DB-5B91F592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7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пријава на систем</vt:lpstr>
    </vt:vector>
  </TitlesOfParts>
  <Company>Microsoft Corporation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регистрација новог администратора</dc:title>
  <dc:subject>Hello Messenger v1.0</dc:subject>
  <dc:creator>Corporate Edition</dc:creator>
  <cp:lastModifiedBy>Nikola Pavlović</cp:lastModifiedBy>
  <cp:revision>7</cp:revision>
  <cp:lastPrinted>2018-03-04T20:35:00Z</cp:lastPrinted>
  <dcterms:created xsi:type="dcterms:W3CDTF">2018-03-13T23:42:00Z</dcterms:created>
  <dcterms:modified xsi:type="dcterms:W3CDTF">2018-03-16T12:08:00Z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