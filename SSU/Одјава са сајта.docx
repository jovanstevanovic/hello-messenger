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88058D" w:rsidRPr="00687588" w:rsidRDefault="00B70478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</w:rPr>
          </w:pPr>
          <w:r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eastAsia="en-US"/>
            </w:rPr>
            <w:pict>
              <v:rect id="_x0000_s1109" style="position:absolute;left:0;text-align:left;margin-left:0;margin-top:197.25pt;width:366.9pt;height:395.9pt;z-index:251677696;mso-width-percent:600;mso-height-percent:500;mso-position-horizontal-relative:margin;mso-position-vertical-relative:page;mso-width-percent:600;mso-height-percent:500;v-text-anchor:middle" o:allowincell="f" filled="f" stroked="f">
                <v:textbox>
                  <w:txbxContent>
                    <w:p w:rsidR="00836BA2" w:rsidRPr="00BD7254" w:rsidRDefault="00836BA2" w:rsidP="00EF14A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836BA2" w:rsidRPr="00BD7254" w:rsidRDefault="00B70478" w:rsidP="00EF14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sz w:val="36"/>
                            <w:szCs w:val="36"/>
                          </w:rPr>
                          <w:alias w:val="Subtitl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>Hello</w:t>
                          </w:r>
                          <w:proofErr w:type="spellEnd"/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 xml:space="preserve"> Messenger v1.0</w:t>
                          </w:r>
                        </w:sdtContent>
                      </w:sdt>
                    </w:p>
                    <w:p w:rsidR="00836BA2" w:rsidRDefault="00836BA2" w:rsidP="00EF14A1"/>
                    <w:p w:rsidR="00836BA2" w:rsidRDefault="00B70478" w:rsidP="00EF14A1">
                      <w:pPr>
                        <w:rPr>
                          <w:b/>
                          <w:i/>
                        </w:rPr>
                      </w:pPr>
                      <w:sdt>
                        <w:sdtPr>
                          <w:rPr>
                            <w:b/>
                            <w:i/>
                          </w:rPr>
                          <w:alias w:val="Abstract"/>
                          <w:id w:val="8373701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836BA2" w:rsidRPr="00BD7254">
                            <w:rPr>
                              <w:b/>
                              <w:i/>
                            </w:rPr>
                            <w:t>Тим: Брже, боље, јефтиније</w:t>
                          </w:r>
                        </w:sdtContent>
                      </w:sdt>
                    </w:p>
                    <w:p w:rsidR="00836BA2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  <w:p w:rsidR="00836BA2" w:rsidRPr="00BD7254" w:rsidRDefault="00B70478" w:rsidP="00836BA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sz w:val="32"/>
                            <w:szCs w:val="32"/>
                          </w:rPr>
                          <w:alias w:val="Title"/>
                          <w:id w:val="28524252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3E24E7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Случај</w:t>
                          </w:r>
                          <w:proofErr w:type="spellEnd"/>
                          <w:r w:rsidR="003E24E7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r w:rsidR="003E24E7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одјава</w:t>
                          </w:r>
                          <w:proofErr w:type="spellEnd"/>
                          <w:r w:rsidR="003E24E7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3E24E7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са</w:t>
                          </w:r>
                          <w:proofErr w:type="spellEnd"/>
                          <w:r w:rsidR="003E24E7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3E24E7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сајта</w:t>
                          </w:r>
                          <w:proofErr w:type="spellEnd"/>
                        </w:sdtContent>
                      </w:sdt>
                    </w:p>
                    <w:p w:rsidR="00836BA2" w:rsidRPr="00BD7254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eastAsia="en-US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836BA2" w:rsidRDefault="00836BA2" w:rsidP="00EF14A1"/>
                    <w:p w:rsidR="00836BA2" w:rsidRPr="006B0DA4" w:rsidRDefault="00836BA2" w:rsidP="00EF14A1">
                      <w:r w:rsidRPr="006B0DA4">
                        <w:rPr>
                          <w:b/>
                        </w:rPr>
                        <w:t>Београд</w:t>
                      </w:r>
                      <w:r>
                        <w:t>, 2018.године</w:t>
                      </w:r>
                    </w:p>
                    <w:p w:rsidR="00836BA2" w:rsidRPr="0080525C" w:rsidRDefault="00836BA2" w:rsidP="00EF14A1"/>
                  </w:txbxContent>
                </v:textbox>
                <w10:wrap anchorx="margin" anchory="margin"/>
              </v:rect>
            </w:pict>
          </w:r>
          <w:r w:rsidR="003D2E3C" w:rsidRPr="00687588">
            <w:br w:type="page"/>
          </w:r>
        </w:p>
      </w:sdtContent>
    </w:sdt>
    <w:sdt>
      <w:sdt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687588" w:rsidRDefault="00B70478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14"/>
            <w:gridCol w:w="2214"/>
            <w:gridCol w:w="2214"/>
            <w:gridCol w:w="2214"/>
          </w:tblGrid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Датум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Верзија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Кратак опис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Аутор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78220A" w:rsidP="00BD7254">
                <w:pPr>
                  <w:jc w:val="center"/>
                </w:pPr>
                <w:r>
                  <w:t>15</w:t>
                </w:r>
                <w:r w:rsidR="00BD7254" w:rsidRPr="00687588">
                  <w:t>.03.2018.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1.0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Прва верзија документа</w:t>
                </w:r>
              </w:p>
            </w:tc>
            <w:tc>
              <w:tcPr>
                <w:tcW w:w="2214" w:type="dxa"/>
              </w:tcPr>
              <w:p w:rsidR="00BD7254" w:rsidRPr="00687588" w:rsidRDefault="0078220A" w:rsidP="00BD725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Миливојевић Марко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</w:tbl>
        <w:p w:rsidR="00D121CF" w:rsidRPr="00687588" w:rsidRDefault="00D121CF" w:rsidP="00BD7254"/>
        <w:p w:rsidR="00D121CF" w:rsidRPr="00687588" w:rsidRDefault="00D121CF">
          <w:pPr>
            <w:spacing w:after="200"/>
            <w:jc w:val="left"/>
          </w:pPr>
          <w:r w:rsidRPr="00687588"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val="sr-Cyrl-RS"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687588" w:rsidRDefault="00D121CF">
              <w:pPr>
                <w:pStyle w:val="TOCHeading"/>
                <w:rPr>
                  <w:lang w:val="sr-Cyrl-RS"/>
                </w:rPr>
              </w:pPr>
              <w:r w:rsidRPr="00687588">
                <w:rPr>
                  <w:lang w:val="sr-Cyrl-RS"/>
                </w:rPr>
                <w:t>Садржај</w:t>
              </w:r>
            </w:p>
            <w:p w:rsidR="00F41C1C" w:rsidRDefault="00D121CF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r w:rsidRPr="00687588">
                <w:fldChar w:fldCharType="begin"/>
              </w:r>
              <w:r w:rsidRPr="00687588">
                <w:instrText xml:space="preserve"> TOC \o "1-3" \h \z \u </w:instrText>
              </w:r>
              <w:r w:rsidRPr="00687588">
                <w:fldChar w:fldCharType="separate"/>
              </w:r>
              <w:bookmarkStart w:id="0" w:name="_GoBack"/>
              <w:bookmarkEnd w:id="0"/>
              <w:r w:rsidR="00F41C1C" w:rsidRPr="003864CE">
                <w:rPr>
                  <w:rStyle w:val="Hyperlink"/>
                  <w:noProof/>
                </w:rPr>
                <w:fldChar w:fldCharType="begin"/>
              </w:r>
              <w:r w:rsidR="00F41C1C" w:rsidRPr="003864CE">
                <w:rPr>
                  <w:rStyle w:val="Hyperlink"/>
                  <w:noProof/>
                </w:rPr>
                <w:instrText xml:space="preserve"> </w:instrText>
              </w:r>
              <w:r w:rsidR="00F41C1C">
                <w:rPr>
                  <w:noProof/>
                </w:rPr>
                <w:instrText>HYPERLINK \l "_Toc509004063"</w:instrText>
              </w:r>
              <w:r w:rsidR="00F41C1C" w:rsidRPr="003864CE">
                <w:rPr>
                  <w:rStyle w:val="Hyperlink"/>
                  <w:noProof/>
                </w:rPr>
                <w:instrText xml:space="preserve"> </w:instrText>
              </w:r>
              <w:r w:rsidR="00F41C1C" w:rsidRPr="003864CE">
                <w:rPr>
                  <w:rStyle w:val="Hyperlink"/>
                  <w:noProof/>
                </w:rPr>
              </w:r>
              <w:r w:rsidR="00F41C1C" w:rsidRPr="003864CE">
                <w:rPr>
                  <w:rStyle w:val="Hyperlink"/>
                  <w:noProof/>
                </w:rPr>
                <w:fldChar w:fldCharType="separate"/>
              </w:r>
              <w:r w:rsidR="00F41C1C" w:rsidRPr="003864CE">
                <w:rPr>
                  <w:rStyle w:val="Hyperlink"/>
                  <w:noProof/>
                </w:rPr>
                <w:t>1</w:t>
              </w:r>
              <w:r w:rsidR="00F41C1C"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  <w:tab/>
              </w:r>
              <w:r w:rsidR="00F41C1C" w:rsidRPr="003864CE">
                <w:rPr>
                  <w:rStyle w:val="Hyperlink"/>
                  <w:noProof/>
                </w:rPr>
                <w:t>Увод</w:t>
              </w:r>
              <w:r w:rsidR="00F41C1C">
                <w:rPr>
                  <w:noProof/>
                  <w:webHidden/>
                </w:rPr>
                <w:tab/>
              </w:r>
              <w:r w:rsidR="00F41C1C">
                <w:rPr>
                  <w:noProof/>
                  <w:webHidden/>
                </w:rPr>
                <w:fldChar w:fldCharType="begin"/>
              </w:r>
              <w:r w:rsidR="00F41C1C">
                <w:rPr>
                  <w:noProof/>
                  <w:webHidden/>
                </w:rPr>
                <w:instrText xml:space="preserve"> PAGEREF _Toc509004063 \h </w:instrText>
              </w:r>
              <w:r w:rsidR="00F41C1C">
                <w:rPr>
                  <w:noProof/>
                  <w:webHidden/>
                </w:rPr>
              </w:r>
              <w:r w:rsidR="00F41C1C">
                <w:rPr>
                  <w:noProof/>
                  <w:webHidden/>
                </w:rPr>
                <w:fldChar w:fldCharType="separate"/>
              </w:r>
              <w:r w:rsidR="00F41C1C">
                <w:rPr>
                  <w:noProof/>
                  <w:webHidden/>
                </w:rPr>
                <w:t>3</w:t>
              </w:r>
              <w:r w:rsidR="00F41C1C">
                <w:rPr>
                  <w:noProof/>
                  <w:webHidden/>
                </w:rPr>
                <w:fldChar w:fldCharType="end"/>
              </w:r>
              <w:r w:rsidR="00F41C1C" w:rsidRPr="003864CE">
                <w:rPr>
                  <w:rStyle w:val="Hyperlink"/>
                  <w:noProof/>
                </w:rPr>
                <w:fldChar w:fldCharType="end"/>
              </w:r>
            </w:p>
            <w:p w:rsidR="00F41C1C" w:rsidRDefault="00F41C1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64" w:history="1">
                <w:r w:rsidRPr="003864CE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3864CE">
                  <w:rPr>
                    <w:rStyle w:val="Hyperlink"/>
                    <w:noProof/>
                  </w:rPr>
                  <w:t>Резиме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1C1C" w:rsidRDefault="00F41C1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65" w:history="1">
                <w:r w:rsidRPr="003864CE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3864CE">
                  <w:rPr>
                    <w:rStyle w:val="Hyperlink"/>
                    <w:noProof/>
                  </w:rPr>
                  <w:t>Намена документа и циљне групе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1C1C" w:rsidRDefault="00F41C1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66" w:history="1">
                <w:r w:rsidRPr="003864CE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3864CE">
                  <w:rPr>
                    <w:rStyle w:val="Hyperlink"/>
                    <w:noProof/>
                  </w:rPr>
                  <w:t>Референце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1C1C" w:rsidRDefault="00F41C1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67" w:history="1">
                <w:r w:rsidRPr="003864CE">
                  <w:rPr>
                    <w:rStyle w:val="Hyperlink"/>
                    <w:noProof/>
                  </w:rPr>
                  <w:t>1.4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3864CE">
                  <w:rPr>
                    <w:rStyle w:val="Hyperlink"/>
                    <w:noProof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1C1C" w:rsidRDefault="00F41C1C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68" w:history="1">
                <w:r w:rsidRPr="003864CE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3864CE">
                  <w:rPr>
                    <w:rStyle w:val="Hyperlink"/>
                    <w:noProof/>
                  </w:rPr>
                  <w:t>Сценарио одјаве са сајта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1C1C" w:rsidRDefault="00F41C1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69" w:history="1">
                <w:r w:rsidRPr="003864CE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3864CE">
                  <w:rPr>
                    <w:rStyle w:val="Hyperlink"/>
                    <w:noProof/>
                  </w:rPr>
                  <w:t>Кратак опис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1C1C" w:rsidRDefault="00F41C1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70" w:history="1">
                <w:r w:rsidRPr="003864CE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3864CE">
                  <w:rPr>
                    <w:rStyle w:val="Hyperlink"/>
                    <w:noProof/>
                  </w:rPr>
                  <w:t>Главни ток догађаја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1C1C" w:rsidRDefault="00F41C1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71" w:history="1">
                <w:r w:rsidRPr="003864CE">
                  <w:rPr>
                    <w:rStyle w:val="Hyperlink"/>
                    <w:noProof/>
                  </w:rPr>
                  <w:t>2.3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3864CE">
                  <w:rPr>
                    <w:rStyle w:val="Hyperlink"/>
                    <w:noProof/>
                  </w:rPr>
                  <w:t>Остали токови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1C1C" w:rsidRDefault="00F41C1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72" w:history="1">
                <w:r w:rsidRPr="003864CE">
                  <w:rPr>
                    <w:rStyle w:val="Hyperlink"/>
                    <w:noProof/>
                  </w:rPr>
                  <w:t>2.4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3864CE">
                  <w:rPr>
                    <w:rStyle w:val="Hyperlink"/>
                    <w:noProof/>
                  </w:rPr>
                  <w:t>Посебни захтеви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1C1C" w:rsidRDefault="00F41C1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73" w:history="1">
                <w:r w:rsidRPr="003864CE">
                  <w:rPr>
                    <w:rStyle w:val="Hyperlink"/>
                    <w:noProof/>
                  </w:rPr>
                  <w:t>2.5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3864CE">
                  <w:rPr>
                    <w:rStyle w:val="Hyperlink"/>
                    <w:noProof/>
                  </w:rPr>
                  <w:t>Предуслови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1C1C" w:rsidRDefault="00F41C1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74" w:history="1">
                <w:r w:rsidRPr="003864CE">
                  <w:rPr>
                    <w:rStyle w:val="Hyperlink"/>
                    <w:noProof/>
                  </w:rPr>
                  <w:t>2.6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3864CE">
                  <w:rPr>
                    <w:rStyle w:val="Hyperlink"/>
                    <w:noProof/>
                  </w:rPr>
                  <w:t>Последице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058D" w:rsidRPr="00687588" w:rsidRDefault="00D121CF" w:rsidP="00BD7254">
              <w:r w:rsidRPr="00687588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71B51" w:rsidRPr="00687588" w:rsidRDefault="00E71B51" w:rsidP="00EF14A1">
      <w:r w:rsidRPr="00687588">
        <w:br w:type="page"/>
      </w:r>
    </w:p>
    <w:p w:rsidR="00BD7254" w:rsidRPr="00687588" w:rsidRDefault="002C5398" w:rsidP="00BD7254">
      <w:pPr>
        <w:pStyle w:val="Heading1"/>
      </w:pPr>
      <w:bookmarkStart w:id="1" w:name="_Toc509004063"/>
      <w:r w:rsidRPr="00687588">
        <w:lastRenderedPageBreak/>
        <w:t>Увод</w:t>
      </w:r>
      <w:bookmarkEnd w:id="1"/>
    </w:p>
    <w:p w:rsidR="00BD7254" w:rsidRPr="00687588" w:rsidRDefault="00BD7254" w:rsidP="00BD7254">
      <w:pPr>
        <w:pStyle w:val="Heading2"/>
      </w:pPr>
      <w:bookmarkStart w:id="2" w:name="_Toc509004064"/>
      <w:r w:rsidRPr="00687588">
        <w:t>Резиме</w:t>
      </w:r>
      <w:bookmarkEnd w:id="2"/>
    </w:p>
    <w:p w:rsidR="00BD7254" w:rsidRPr="00687588" w:rsidRDefault="00836BA2" w:rsidP="00D121CF">
      <w:pPr>
        <w:ind w:left="360"/>
      </w:pPr>
      <w:r w:rsidRPr="00687588">
        <w:t>Дефиниција сценарија употребе „</w:t>
      </w:r>
      <w:r w:rsidR="003E24E7">
        <w:t>Одјава са сајта</w:t>
      </w:r>
      <w:r w:rsidRPr="00687588">
        <w:t>“</w:t>
      </w:r>
      <w:r w:rsidR="00BD7254" w:rsidRPr="00687588">
        <w:t>.</w:t>
      </w:r>
    </w:p>
    <w:p w:rsidR="00D121CF" w:rsidRPr="00687588" w:rsidRDefault="00D121CF" w:rsidP="00D121CF">
      <w:pPr>
        <w:pStyle w:val="Heading2"/>
      </w:pPr>
      <w:bookmarkStart w:id="3" w:name="_Toc509004065"/>
      <w:r w:rsidRPr="00687588">
        <w:t>Намена документа и циљне групе</w:t>
      </w:r>
      <w:bookmarkEnd w:id="3"/>
    </w:p>
    <w:p w:rsidR="00836BA2" w:rsidRPr="00687588" w:rsidRDefault="00836BA2" w:rsidP="00836BA2">
      <w:pPr>
        <w:ind w:left="360"/>
      </w:pPr>
      <w:r w:rsidRPr="00687588">
        <w:t>Документ ће користити сви чланови пројектног тима у развоју пројекта и тестирању а може се користити и при писању упутства за употребу</w:t>
      </w:r>
      <w:r w:rsidR="00D121CF" w:rsidRPr="00687588">
        <w:t>.</w:t>
      </w:r>
    </w:p>
    <w:p w:rsidR="00836BA2" w:rsidRPr="00687588" w:rsidRDefault="00836BA2" w:rsidP="00836BA2">
      <w:pPr>
        <w:pStyle w:val="Heading2"/>
      </w:pPr>
      <w:bookmarkStart w:id="4" w:name="_Toc509004066"/>
      <w:r w:rsidRPr="00687588">
        <w:t>Референце</w:t>
      </w:r>
      <w:bookmarkEnd w:id="4"/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Пројектни задатак</w:t>
      </w:r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Упутство за писање спецификације сценарија употребе</w:t>
      </w:r>
    </w:p>
    <w:p w:rsidR="00836BA2" w:rsidRPr="00687588" w:rsidRDefault="00836BA2" w:rsidP="00836BA2">
      <w:pPr>
        <w:pStyle w:val="Heading2"/>
      </w:pPr>
      <w:bookmarkStart w:id="5" w:name="_Toc509004067"/>
      <w:r w:rsidRPr="00687588"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36BA2" w:rsidRPr="00687588" w:rsidTr="00836BA2">
        <w:tc>
          <w:tcPr>
            <w:tcW w:w="2952" w:type="dxa"/>
          </w:tcPr>
          <w:p w:rsidR="00836BA2" w:rsidRPr="00687588" w:rsidRDefault="00836BA2" w:rsidP="00836BA2">
            <w:r w:rsidRPr="00687588">
              <w:t>Редни број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Опис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Решење</w:t>
            </w:r>
          </w:p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</w:tbl>
    <w:p w:rsidR="00836BA2" w:rsidRPr="00687588" w:rsidRDefault="00836BA2" w:rsidP="00836BA2"/>
    <w:p w:rsidR="00836BA2" w:rsidRPr="00687588" w:rsidRDefault="00836BA2" w:rsidP="00836BA2">
      <w:pPr>
        <w:pStyle w:val="Heading1"/>
      </w:pPr>
      <w:bookmarkStart w:id="6" w:name="_Toc509004068"/>
      <w:r w:rsidRPr="00687588">
        <w:t xml:space="preserve">Сценарио </w:t>
      </w:r>
      <w:r w:rsidR="00F41C1C">
        <w:t>о</w:t>
      </w:r>
      <w:r w:rsidR="00541ECF">
        <w:t>дјаве са сајта</w:t>
      </w:r>
      <w:bookmarkEnd w:id="6"/>
    </w:p>
    <w:p w:rsidR="00836BA2" w:rsidRPr="00687588" w:rsidRDefault="00836BA2" w:rsidP="00836BA2">
      <w:pPr>
        <w:pStyle w:val="Heading2"/>
      </w:pPr>
      <w:bookmarkStart w:id="7" w:name="_Toc509004069"/>
      <w:r w:rsidRPr="00687588">
        <w:t>Кратак опис</w:t>
      </w:r>
      <w:bookmarkEnd w:id="7"/>
    </w:p>
    <w:p w:rsidR="0078220A" w:rsidRPr="00687588" w:rsidRDefault="0096753C" w:rsidP="0078220A">
      <w:pPr>
        <w:ind w:left="360"/>
      </w:pPr>
      <w:r>
        <w:t>Корисник</w:t>
      </w:r>
      <w:r w:rsidR="00394EEB">
        <w:t xml:space="preserve"> жели да</w:t>
      </w:r>
      <w:r w:rsidR="00541ECF">
        <w:t xml:space="preserve"> се одјави са сајта.</w:t>
      </w:r>
    </w:p>
    <w:p w:rsidR="007D0074" w:rsidRPr="00687588" w:rsidRDefault="009A6E67" w:rsidP="007D0074">
      <w:pPr>
        <w:pStyle w:val="Heading2"/>
      </w:pPr>
      <w:bookmarkStart w:id="8" w:name="_Toc509004070"/>
      <w:r w:rsidRPr="00687588">
        <w:t>Главни т</w:t>
      </w:r>
      <w:r w:rsidR="007D0074" w:rsidRPr="00687588">
        <w:t>ок догађаја</w:t>
      </w:r>
      <w:bookmarkEnd w:id="8"/>
    </w:p>
    <w:p w:rsidR="007D0074" w:rsidRPr="00687588" w:rsidRDefault="00E82025" w:rsidP="007D0074">
      <w:pPr>
        <w:pStyle w:val="ListParagraph"/>
        <w:numPr>
          <w:ilvl w:val="0"/>
          <w:numId w:val="13"/>
        </w:numPr>
      </w:pPr>
      <w:r>
        <w:t>У главном менију корисник кликће на дугме „</w:t>
      </w:r>
      <w:r w:rsidR="00541ECF">
        <w:t>Одјави се</w:t>
      </w:r>
      <w:r>
        <w:t xml:space="preserve">“. </w:t>
      </w:r>
    </w:p>
    <w:p w:rsidR="0078220A" w:rsidRPr="00687588" w:rsidRDefault="00541ECF" w:rsidP="0078220A">
      <w:pPr>
        <w:pStyle w:val="ListParagraph"/>
        <w:numPr>
          <w:ilvl w:val="0"/>
          <w:numId w:val="13"/>
        </w:numPr>
      </w:pPr>
      <w:r>
        <w:t>Корисник је одјављен са сајта.</w:t>
      </w:r>
    </w:p>
    <w:p w:rsidR="007D0074" w:rsidRPr="00687588" w:rsidRDefault="0078220A" w:rsidP="007D0074">
      <w:pPr>
        <w:pStyle w:val="ListParagraph"/>
        <w:numPr>
          <w:ilvl w:val="0"/>
          <w:numId w:val="13"/>
        </w:numPr>
      </w:pPr>
      <w:r>
        <w:t>Крај рада</w:t>
      </w:r>
    </w:p>
    <w:p w:rsidR="007D0074" w:rsidRDefault="007D0074" w:rsidP="007D0074">
      <w:pPr>
        <w:pStyle w:val="Heading2"/>
        <w:numPr>
          <w:ilvl w:val="0"/>
          <w:numId w:val="0"/>
        </w:numPr>
      </w:pPr>
    </w:p>
    <w:p w:rsidR="0078220A" w:rsidRDefault="0078220A" w:rsidP="0078220A"/>
    <w:p w:rsidR="0078220A" w:rsidRDefault="0078220A" w:rsidP="0078220A"/>
    <w:p w:rsidR="005A2F7C" w:rsidRDefault="005A2F7C" w:rsidP="0078220A"/>
    <w:p w:rsidR="00541ECF" w:rsidRPr="0078220A" w:rsidRDefault="00541ECF" w:rsidP="0078220A"/>
    <w:p w:rsidR="007D0074" w:rsidRPr="00687588" w:rsidRDefault="009A6E67" w:rsidP="007D0074">
      <w:pPr>
        <w:pStyle w:val="Heading2"/>
      </w:pPr>
      <w:bookmarkStart w:id="9" w:name="_Toc509004071"/>
      <w:r w:rsidRPr="00687588">
        <w:lastRenderedPageBreak/>
        <w:t>Остали</w:t>
      </w:r>
      <w:r w:rsidR="007D0074" w:rsidRPr="00687588">
        <w:t xml:space="preserve"> токови</w:t>
      </w:r>
      <w:bookmarkEnd w:id="9"/>
    </w:p>
    <w:p w:rsidR="005C46DD" w:rsidRDefault="009433DF" w:rsidP="005C46DD">
      <w:pPr>
        <w:pStyle w:val="ListParagraph"/>
        <w:numPr>
          <w:ilvl w:val="2"/>
          <w:numId w:val="26"/>
        </w:numPr>
      </w:pPr>
      <w:r>
        <w:t xml:space="preserve">Корисник одлучује да не кликне на дугме </w:t>
      </w:r>
      <w:r w:rsidR="005C46DD">
        <w:t>„</w:t>
      </w:r>
      <w:r w:rsidR="00541ECF">
        <w:t>Одјави се</w:t>
      </w:r>
      <w:r w:rsidR="005C46DD">
        <w:t>“.</w:t>
      </w:r>
    </w:p>
    <w:p w:rsidR="005A2F7C" w:rsidRDefault="009433DF" w:rsidP="005A2F7C">
      <w:pPr>
        <w:pStyle w:val="ListParagraph"/>
        <w:numPr>
          <w:ilvl w:val="2"/>
          <w:numId w:val="26"/>
        </w:numPr>
      </w:pPr>
      <w:r>
        <w:t>Крај рада</w:t>
      </w:r>
      <w:r w:rsidR="005C46DD">
        <w:t>.</w:t>
      </w:r>
    </w:p>
    <w:p w:rsidR="00687588" w:rsidRPr="00687588" w:rsidRDefault="00687588" w:rsidP="00687588">
      <w:pPr>
        <w:pStyle w:val="Heading2"/>
      </w:pPr>
      <w:bookmarkStart w:id="10" w:name="_Toc509004072"/>
      <w:r w:rsidRPr="00687588">
        <w:t>Посебни захтеви</w:t>
      </w:r>
      <w:bookmarkEnd w:id="10"/>
    </w:p>
    <w:p w:rsidR="00687588" w:rsidRPr="00687588" w:rsidRDefault="00687588" w:rsidP="00687588">
      <w:pPr>
        <w:ind w:left="360"/>
      </w:pPr>
      <w:r w:rsidRPr="00687588">
        <w:t>Нема</w:t>
      </w:r>
    </w:p>
    <w:p w:rsidR="00687588" w:rsidRPr="00687588" w:rsidRDefault="00687588" w:rsidP="00687588">
      <w:pPr>
        <w:pStyle w:val="Heading2"/>
      </w:pPr>
      <w:bookmarkStart w:id="11" w:name="_Toc509004073"/>
      <w:r w:rsidRPr="00687588">
        <w:t>Предуслови</w:t>
      </w:r>
      <w:bookmarkEnd w:id="11"/>
    </w:p>
    <w:p w:rsidR="00687588" w:rsidRPr="00687588" w:rsidRDefault="00687588" w:rsidP="00687588">
      <w:pPr>
        <w:ind w:left="360"/>
      </w:pPr>
      <w:r w:rsidRPr="00687588">
        <w:t xml:space="preserve">Корисник </w:t>
      </w:r>
      <w:r w:rsidR="00A04BD9">
        <w:t xml:space="preserve">је пријављен </w:t>
      </w:r>
      <w:r w:rsidR="0078220A">
        <w:t>на сајт</w:t>
      </w:r>
      <w:r w:rsidR="00A04BD9">
        <w:t>.</w:t>
      </w:r>
    </w:p>
    <w:p w:rsidR="00687588" w:rsidRPr="00687588" w:rsidRDefault="00687588" w:rsidP="00687588">
      <w:pPr>
        <w:pStyle w:val="Heading2"/>
      </w:pPr>
      <w:bookmarkStart w:id="12" w:name="_Toc509004074"/>
      <w:r w:rsidRPr="00687588">
        <w:t>Последице</w:t>
      </w:r>
      <w:bookmarkEnd w:id="12"/>
    </w:p>
    <w:p w:rsidR="00A759DC" w:rsidRPr="00687588" w:rsidRDefault="00541ECF" w:rsidP="00687588">
      <w:pPr>
        <w:ind w:left="360"/>
      </w:pPr>
      <w:r>
        <w:t>Корисник</w:t>
      </w:r>
      <w:r w:rsidR="00CC54B7">
        <w:t xml:space="preserve"> се одјав</w:t>
      </w:r>
      <w:r>
        <w:t>ио са сајта.</w:t>
      </w:r>
    </w:p>
    <w:sectPr w:rsidR="00A759DC" w:rsidRPr="00687588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478" w:rsidRDefault="00B70478" w:rsidP="00EF14A1">
      <w:r>
        <w:separator/>
      </w:r>
    </w:p>
  </w:endnote>
  <w:endnote w:type="continuationSeparator" w:id="0">
    <w:p w:rsidR="00B70478" w:rsidRDefault="00B70478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CC54B7">
      <w:rPr>
        <w:noProof/>
      </w:rPr>
      <w:t>4</w:t>
    </w:r>
    <w:r>
      <w:rPr>
        <w:noProof/>
      </w:rPr>
      <w:fldChar w:fldCharType="end"/>
    </w:r>
    <w:r>
      <w:t xml:space="preserve"> </w:t>
    </w:r>
    <w:r w:rsidR="00B70478">
      <w:pict>
        <v:oval id="_x0000_s2057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 [3204]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478" w:rsidRDefault="00B70478" w:rsidP="00EF14A1">
      <w:r>
        <w:separator/>
      </w:r>
    </w:p>
  </w:footnote>
  <w:footnote w:type="continuationSeparator" w:id="0">
    <w:p w:rsidR="00B70478" w:rsidRDefault="00B70478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r w:rsidRPr="00EE1399">
      <w:t xml:space="preserve">Пројектни задатак – </w:t>
    </w:r>
    <w:proofErr w:type="spellStart"/>
    <w:r w:rsidRPr="00EE1399">
      <w:rPr>
        <w:i/>
      </w:rPr>
      <w:t>Hello</w:t>
    </w:r>
    <w:proofErr w:type="spellEnd"/>
    <w:r>
      <w:rPr>
        <w:i/>
      </w:rPr>
      <w:t xml:space="preserve"> </w:t>
    </w:r>
    <w:r>
      <w:rPr>
        <w:i/>
        <w:lang w:val="sr-Latn-RS"/>
      </w:rPr>
      <w:t>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B70478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  <w:r w:rsidRPr="00EE1399">
      <w:t>Тим: Брже, боље, јефтиније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1EA"/>
    <w:multiLevelType w:val="hybridMultilevel"/>
    <w:tmpl w:val="13E49798"/>
    <w:lvl w:ilvl="0" w:tplc="0EE4B040">
      <w:start w:val="1"/>
      <w:numFmt w:val="decimal"/>
      <w:lvlText w:val="7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4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8" w15:restartNumberingAfterBreak="0">
    <w:nsid w:val="1CF81103"/>
    <w:multiLevelType w:val="hybridMultilevel"/>
    <w:tmpl w:val="94620F56"/>
    <w:lvl w:ilvl="0" w:tplc="1978595A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02F1167"/>
    <w:multiLevelType w:val="hybridMultilevel"/>
    <w:tmpl w:val="8D766080"/>
    <w:lvl w:ilvl="0" w:tplc="4B7C23BE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535F77"/>
    <w:multiLevelType w:val="multilevel"/>
    <w:tmpl w:val="4BB4B32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FA6536"/>
    <w:multiLevelType w:val="multilevel"/>
    <w:tmpl w:val="247885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2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21"/>
  </w:num>
  <w:num w:numId="9">
    <w:abstractNumId w:val="2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4"/>
  </w:num>
  <w:num w:numId="13">
    <w:abstractNumId w:val="5"/>
  </w:num>
  <w:num w:numId="14">
    <w:abstractNumId w:val="8"/>
  </w:num>
  <w:num w:numId="15">
    <w:abstractNumId w:val="18"/>
  </w:num>
  <w:num w:numId="16">
    <w:abstractNumId w:val="14"/>
  </w:num>
  <w:num w:numId="17">
    <w:abstractNumId w:val="16"/>
  </w:num>
  <w:num w:numId="18">
    <w:abstractNumId w:val="9"/>
  </w:num>
  <w:num w:numId="19">
    <w:abstractNumId w:val="6"/>
  </w:num>
  <w:num w:numId="20">
    <w:abstractNumId w:val="23"/>
  </w:num>
  <w:num w:numId="21">
    <w:abstractNumId w:val="17"/>
  </w:num>
  <w:num w:numId="22">
    <w:abstractNumId w:val="20"/>
  </w:num>
  <w:num w:numId="23">
    <w:abstractNumId w:val="12"/>
  </w:num>
  <w:num w:numId="24">
    <w:abstractNumId w:val="15"/>
  </w:num>
  <w:num w:numId="25">
    <w:abstractNumId w:val="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B51"/>
    <w:rsid w:val="000316F6"/>
    <w:rsid w:val="000861BB"/>
    <w:rsid w:val="00087F04"/>
    <w:rsid w:val="000A77AE"/>
    <w:rsid w:val="000D472B"/>
    <w:rsid w:val="00104674"/>
    <w:rsid w:val="001102CB"/>
    <w:rsid w:val="00165F93"/>
    <w:rsid w:val="00197A86"/>
    <w:rsid w:val="001F3FE6"/>
    <w:rsid w:val="002067F6"/>
    <w:rsid w:val="002803BF"/>
    <w:rsid w:val="002C5398"/>
    <w:rsid w:val="00372566"/>
    <w:rsid w:val="00376EFA"/>
    <w:rsid w:val="00394EEB"/>
    <w:rsid w:val="003D2E3C"/>
    <w:rsid w:val="003D323A"/>
    <w:rsid w:val="003E24E7"/>
    <w:rsid w:val="004346DE"/>
    <w:rsid w:val="00444D8B"/>
    <w:rsid w:val="00541ECF"/>
    <w:rsid w:val="005A2F7C"/>
    <w:rsid w:val="005C46DD"/>
    <w:rsid w:val="00687588"/>
    <w:rsid w:val="0069183A"/>
    <w:rsid w:val="006B0DA4"/>
    <w:rsid w:val="00750F08"/>
    <w:rsid w:val="0078220A"/>
    <w:rsid w:val="00795EE1"/>
    <w:rsid w:val="007D0074"/>
    <w:rsid w:val="0080525C"/>
    <w:rsid w:val="0083571F"/>
    <w:rsid w:val="00836BA2"/>
    <w:rsid w:val="0088058D"/>
    <w:rsid w:val="008C3695"/>
    <w:rsid w:val="008D2149"/>
    <w:rsid w:val="008E4B48"/>
    <w:rsid w:val="009047A5"/>
    <w:rsid w:val="009433DF"/>
    <w:rsid w:val="00964CCC"/>
    <w:rsid w:val="0096753C"/>
    <w:rsid w:val="00970D5F"/>
    <w:rsid w:val="00973EA2"/>
    <w:rsid w:val="00986640"/>
    <w:rsid w:val="009A6E67"/>
    <w:rsid w:val="00A04BD9"/>
    <w:rsid w:val="00A52793"/>
    <w:rsid w:val="00A759DC"/>
    <w:rsid w:val="00AD430F"/>
    <w:rsid w:val="00AE2552"/>
    <w:rsid w:val="00AE4C6C"/>
    <w:rsid w:val="00B70478"/>
    <w:rsid w:val="00BD7254"/>
    <w:rsid w:val="00BE1F90"/>
    <w:rsid w:val="00C7488D"/>
    <w:rsid w:val="00CC54B7"/>
    <w:rsid w:val="00CF75DF"/>
    <w:rsid w:val="00D121CF"/>
    <w:rsid w:val="00D50461"/>
    <w:rsid w:val="00E02CD4"/>
    <w:rsid w:val="00E71B51"/>
    <w:rsid w:val="00E82025"/>
    <w:rsid w:val="00E94FA1"/>
    <w:rsid w:val="00EB4F58"/>
    <w:rsid w:val="00ED0743"/>
    <w:rsid w:val="00EE1399"/>
    <w:rsid w:val="00EF14A1"/>
    <w:rsid w:val="00F41C1C"/>
    <w:rsid w:val="00FC64D2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101"/>
        <o:r id="V:Rule2" type="connector" idref="#_x0000_s1102"/>
        <o:r id="V:Rule3" type="connector" idref="#_x0000_s1104"/>
        <o:r id="V:Rule4" type="connector" idref="#_x0000_s1103"/>
      </o:rules>
    </o:shapelayout>
  </w:shapeDefaults>
  <w:decimalSymbol w:val="."/>
  <w:listSeparator w:val=","/>
  <w14:docId w14:val="430C0B59"/>
  <w15:docId w15:val="{E6CBE1BA-A5A7-47DD-BC00-1D5D4AB4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val="sr-Cyrl-RS"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val="sr-Cyrl-R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val="sr-Cyrl-RS"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templateProperties xmlns="urn:microsoft.template.properties">
  <_Version>12.0.4319</_Version>
  <_LCID>-1</_LCID>
</template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templateProperties xmlns="urn:microsoft.template.properties">
  <_Version>12.0.4319</_Version>
  <_LCID>-1</_LCID>
</template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7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7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A21D68A6-C5C6-4CB9-BCCE-33C00A983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32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бановање корисника</vt:lpstr>
    </vt:vector>
  </TitlesOfParts>
  <Company>Microsoft Corporation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одјава са сајта</dc:title>
  <dc:subject>Hello Messenger v1.0</dc:subject>
  <dc:creator>Corporate Edition</dc:creator>
  <cp:lastModifiedBy>Nikola Pavlović</cp:lastModifiedBy>
  <cp:revision>19</cp:revision>
  <cp:lastPrinted>2018-03-04T20:35:00Z</cp:lastPrinted>
  <dcterms:created xsi:type="dcterms:W3CDTF">2018-03-13T23:42:00Z</dcterms:created>
  <dcterms:modified xsi:type="dcterms:W3CDTF">2018-03-16T21:52:00Z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